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7E" w:rsidRDefault="00C3287E" w:rsidP="00405012">
      <w:pPr>
        <w:spacing w:before="440" w:after="0" w:line="240" w:lineRule="auto"/>
        <w:rPr>
          <w:rFonts w:ascii="Constantia" w:eastAsia="Constantia" w:hAnsi="Constantia" w:cs="Times New Roman"/>
          <w:caps/>
          <w:color w:val="595959"/>
          <w:spacing w:val="10"/>
          <w:sz w:val="15"/>
        </w:rPr>
      </w:pPr>
    </w:p>
    <w:sdt>
      <w:sdtPr>
        <w:rPr>
          <w:u w:val="single"/>
        </w:rPr>
        <w:alias w:val="Resume Name"/>
        <w:tag w:val="Resume Name"/>
        <w:id w:val="-878626304"/>
        <w:placeholder>
          <w:docPart w:val="F4011DD647B04627AD4916256844BAB1"/>
        </w:placeholder>
        <w:docPartList>
          <w:docPartGallery w:val="Quick Parts"/>
          <w:docPartCategory w:val=" Resume Name"/>
        </w:docPartList>
      </w:sdtPr>
      <w:sdtEndPr>
        <w:rPr>
          <w:sz w:val="24"/>
          <w:szCs w:val="24"/>
        </w:rPr>
      </w:sdtEndPr>
      <w:sdtContent>
        <w:p w:rsidR="00405012" w:rsidRPr="004B4D85" w:rsidRDefault="00467908" w:rsidP="00405012">
          <w:pPr>
            <w:spacing w:after="120" w:line="240" w:lineRule="auto"/>
            <w:contextualSpacing/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2"/>
              <w:szCs w:val="32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ligatures w14:val="standardContextual"/>
              <w14:cntxtAlts/>
            </w:rPr>
          </w:pPr>
          <w:sdt>
            <w:sdtPr>
              <w:rPr>
                <w:rFonts w:asciiTheme="majorHAnsi" w:eastAsiaTheme="majorEastAsia" w:hAnsiTheme="majorHAnsi" w:cstheme="majorBidi"/>
                <w:color w:val="2F5897" w:themeColor="text2"/>
                <w:spacing w:val="5"/>
                <w:kern w:val="28"/>
                <w:sz w:val="32"/>
                <w:szCs w:val="3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75000"/>
                  </w14:srgbClr>
                </w14:shadow>
                <w14:ligatures w14:val="standardContextual"/>
                <w14:cntxtAlts/>
              </w:rPr>
              <w:alias w:val="Author"/>
              <w:tag w:val=""/>
              <w:id w:val="1984508047"/>
              <w:placeholder>
                <w:docPart w:val="11DDA88DE09F4225B8FF3CFCEDB3BF2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86AD2" w:rsidRPr="004B4D85">
                <w:rPr>
                  <w:rFonts w:asciiTheme="majorHAnsi" w:eastAsiaTheme="majorEastAsia" w:hAnsiTheme="majorHAnsi" w:cstheme="majorBidi"/>
                  <w:color w:val="2F5897" w:themeColor="text2"/>
                  <w:spacing w:val="5"/>
                  <w:kern w:val="28"/>
                  <w:sz w:val="32"/>
                  <w:szCs w:val="32"/>
                  <w:u w:val="single"/>
                  <w14:shadow w14:blurRad="50800" w14:dist="38100" w14:dir="2700000" w14:sx="100000" w14:sy="100000" w14:kx="0" w14:ky="0" w14:algn="tl">
                    <w14:srgbClr w14:val="000000">
                      <w14:alpha w14:val="75000"/>
                    </w14:srgbClr>
                  </w14:shadow>
                  <w14:ligatures w14:val="standardContextual"/>
                  <w14:cntxtAlts/>
                </w:rPr>
                <w:t>Vincent Ash Jr</w:t>
              </w:r>
            </w:sdtContent>
          </w:sdt>
        </w:p>
        <w:p w:rsidR="00A22CE7" w:rsidRPr="001715B4" w:rsidRDefault="00467908" w:rsidP="00C3287E">
          <w:pPr>
            <w:spacing w:after="120" w:line="240" w:lineRule="auto"/>
            <w:contextualSpacing/>
            <w:jc w:val="center"/>
            <w:rPr>
              <w:color w:val="2F5897" w:themeColor="text2"/>
              <w:sz w:val="24"/>
              <w:szCs w:val="24"/>
              <w:u w:val="single"/>
            </w:rPr>
          </w:pPr>
          <w:sdt>
            <w:sdtPr>
              <w:rPr>
                <w:color w:val="2F5897" w:themeColor="text2"/>
                <w:sz w:val="24"/>
                <w:szCs w:val="24"/>
                <w:u w:val="single"/>
              </w:rPr>
              <w:alias w:val="E-mail Address"/>
              <w:tag w:val=""/>
              <w:id w:val="1016192918"/>
              <w:placeholder>
                <w:docPart w:val="4417559F219C44E9A2A609318FC47AF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405012" w:rsidRPr="001715B4">
                <w:rPr>
                  <w:color w:val="2F5897" w:themeColor="text2"/>
                  <w:sz w:val="24"/>
                  <w:szCs w:val="24"/>
                  <w:u w:val="single"/>
                </w:rPr>
                <w:t>Vincentaash@gmail.com</w:t>
              </w:r>
            </w:sdtContent>
          </w:sdt>
          <w:r w:rsidR="00405012" w:rsidRPr="001715B4">
            <w:rPr>
              <w:color w:val="2F5897" w:themeColor="text2"/>
              <w:sz w:val="24"/>
              <w:szCs w:val="24"/>
              <w:u w:val="single"/>
            </w:rPr>
            <w:t xml:space="preserve"> </w:t>
          </w:r>
          <w:r w:rsidR="00405012" w:rsidRPr="001715B4">
            <w:rPr>
              <w:color w:val="7F7F7F" w:themeColor="text1" w:themeTint="80"/>
              <w:sz w:val="24"/>
              <w:szCs w:val="24"/>
              <w:u w:val="single"/>
            </w:rPr>
            <w:sym w:font="Symbol" w:char="F0B7"/>
          </w:r>
          <w:r w:rsidR="00405012" w:rsidRPr="001715B4">
            <w:rPr>
              <w:color w:val="2F5897" w:themeColor="text2"/>
              <w:sz w:val="24"/>
              <w:szCs w:val="24"/>
              <w:u w:val="single"/>
            </w:rPr>
            <w:t xml:space="preserve">  </w:t>
          </w:r>
          <w:sdt>
            <w:sdtPr>
              <w:rPr>
                <w:color w:val="2F5897" w:themeColor="text2"/>
                <w:sz w:val="24"/>
                <w:szCs w:val="24"/>
                <w:u w:val="single"/>
              </w:rPr>
              <w:alias w:val="Address"/>
              <w:tag w:val=""/>
              <w:id w:val="-389812207"/>
              <w:placeholder>
                <w:docPart w:val="C945C9FCEEBC448181138EC3E6DA125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4979E4" w:rsidRPr="001715B4">
                <w:rPr>
                  <w:color w:val="2F5897" w:themeColor="text2"/>
                  <w:sz w:val="24"/>
                  <w:szCs w:val="24"/>
                  <w:u w:val="single"/>
                </w:rPr>
                <w:t xml:space="preserve">5340 </w:t>
              </w:r>
              <w:proofErr w:type="spellStart"/>
              <w:r w:rsidR="004979E4" w:rsidRPr="001715B4">
                <w:rPr>
                  <w:color w:val="2F5897" w:themeColor="text2"/>
                  <w:sz w:val="24"/>
                  <w:szCs w:val="24"/>
                  <w:u w:val="single"/>
                </w:rPr>
                <w:t>Meadowood</w:t>
              </w:r>
              <w:proofErr w:type="spellEnd"/>
              <w:r w:rsidR="004979E4" w:rsidRPr="001715B4">
                <w:rPr>
                  <w:color w:val="2F5897" w:themeColor="text2"/>
                  <w:sz w:val="24"/>
                  <w:szCs w:val="24"/>
                  <w:u w:val="single"/>
                </w:rPr>
                <w:t xml:space="preserve"> Dr</w:t>
              </w:r>
              <w:r w:rsidR="004E3D03">
                <w:rPr>
                  <w:color w:val="2F5897" w:themeColor="text2"/>
                  <w:sz w:val="24"/>
                  <w:szCs w:val="24"/>
                  <w:u w:val="single"/>
                </w:rPr>
                <w:t>ive</w:t>
              </w:r>
              <w:r w:rsidR="004979E4" w:rsidRPr="001715B4">
                <w:rPr>
                  <w:color w:val="2F5897" w:themeColor="text2"/>
                  <w:sz w:val="24"/>
                  <w:szCs w:val="24"/>
                  <w:u w:val="single"/>
                </w:rPr>
                <w:t>,</w:t>
              </w:r>
              <w:r w:rsidR="004E3D03">
                <w:rPr>
                  <w:color w:val="2F5897" w:themeColor="text2"/>
                  <w:sz w:val="24"/>
                  <w:szCs w:val="24"/>
                  <w:u w:val="single"/>
                </w:rPr>
                <w:t xml:space="preserve"> Speedway IN,</w:t>
              </w:r>
              <w:r w:rsidR="004979E4" w:rsidRPr="001715B4">
                <w:rPr>
                  <w:color w:val="2F5897" w:themeColor="text2"/>
                  <w:sz w:val="24"/>
                  <w:szCs w:val="24"/>
                  <w:u w:val="single"/>
                </w:rPr>
                <w:t xml:space="preserve"> 46224</w:t>
              </w:r>
            </w:sdtContent>
          </w:sdt>
          <w:r w:rsidR="00405012" w:rsidRPr="001715B4">
            <w:rPr>
              <w:color w:val="7F7F7F" w:themeColor="text1" w:themeTint="80"/>
              <w:sz w:val="24"/>
              <w:szCs w:val="24"/>
              <w:u w:val="single"/>
            </w:rPr>
            <w:sym w:font="Symbol" w:char="F0B7"/>
          </w:r>
          <w:r w:rsidR="00405012" w:rsidRPr="001715B4">
            <w:rPr>
              <w:color w:val="2F5897" w:themeColor="text2"/>
              <w:sz w:val="24"/>
              <w:szCs w:val="24"/>
              <w:u w:val="single"/>
            </w:rPr>
            <w:t xml:space="preserve"> </w:t>
          </w:r>
          <w:sdt>
            <w:sdtPr>
              <w:rPr>
                <w:color w:val="2F5897" w:themeColor="text2"/>
                <w:sz w:val="24"/>
                <w:szCs w:val="24"/>
                <w:u w:val="single"/>
              </w:rPr>
              <w:alias w:val="Phone"/>
              <w:tag w:val=""/>
              <w:id w:val="660746884"/>
              <w:placeholder>
                <w:docPart w:val="B2D601AEBD664434B65D7C1E355F6AD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5012" w:rsidRPr="001715B4">
                <w:rPr>
                  <w:color w:val="2F5897" w:themeColor="text2"/>
                  <w:sz w:val="24"/>
                  <w:szCs w:val="24"/>
                  <w:u w:val="single"/>
                </w:rPr>
                <w:t>(317) 250-5101</w:t>
              </w:r>
              <w:r w:rsidR="00BA27A1" w:rsidRPr="001715B4">
                <w:rPr>
                  <w:color w:val="2F5897" w:themeColor="text2"/>
                  <w:sz w:val="24"/>
                  <w:szCs w:val="24"/>
                  <w:u w:val="single"/>
                </w:rPr>
                <w:t xml:space="preserve">                  </w:t>
              </w:r>
            </w:sdtContent>
          </w:sdt>
        </w:p>
      </w:sdtContent>
    </w:sdt>
    <w:p w:rsidR="001C565A" w:rsidRPr="004D2B08" w:rsidRDefault="001C565A" w:rsidP="001C565A">
      <w:pPr>
        <w:pStyle w:val="Heading1"/>
        <w:spacing w:before="0"/>
        <w:rPr>
          <w:b/>
          <w:sz w:val="24"/>
          <w:szCs w:val="24"/>
          <w:u w:val="single"/>
        </w:rPr>
      </w:pPr>
      <w:r w:rsidRPr="004D2B08">
        <w:rPr>
          <w:b/>
          <w:sz w:val="24"/>
          <w:szCs w:val="24"/>
          <w:u w:val="single"/>
        </w:rPr>
        <w:t>Education</w:t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</w:p>
    <w:p w:rsidR="001C565A" w:rsidRPr="004D2B08" w:rsidRDefault="001C565A" w:rsidP="001C565A">
      <w:pPr>
        <w:keepNext/>
        <w:keepLines/>
        <w:spacing w:after="0" w:line="240" w:lineRule="auto"/>
        <w:outlineLvl w:val="1"/>
        <w:rPr>
          <w:rFonts w:eastAsiaTheme="majorEastAsia" w:cstheme="majorBidi"/>
          <w:bCs/>
          <w:color w:val="000000" w:themeColor="text1"/>
          <w:sz w:val="20"/>
          <w:szCs w:val="20"/>
        </w:rPr>
      </w:pPr>
      <w:r w:rsidRPr="004D2B08">
        <w:rPr>
          <w:rFonts w:eastAsiaTheme="majorEastAsia" w:cstheme="majorBidi"/>
          <w:b/>
          <w:bCs/>
          <w:color w:val="000000" w:themeColor="text1"/>
          <w:sz w:val="20"/>
          <w:szCs w:val="20"/>
        </w:rPr>
        <w:t>Indiana University, Kelley School of Business,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 xml:space="preserve"> Indianapolis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  <w:t xml:space="preserve">       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  <w:t xml:space="preserve">        </w:t>
      </w:r>
      <w:r w:rsidR="004D2B08">
        <w:rPr>
          <w:rFonts w:eastAsiaTheme="majorEastAsia" w:cstheme="majorBidi"/>
          <w:bCs/>
          <w:color w:val="000000" w:themeColor="text1"/>
          <w:sz w:val="20"/>
          <w:szCs w:val="20"/>
        </w:rPr>
        <w:t xml:space="preserve">                    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>Expected Graduation: May 2016</w:t>
      </w:r>
    </w:p>
    <w:p w:rsidR="001C565A" w:rsidRPr="004D2B08" w:rsidRDefault="001C565A" w:rsidP="001C565A">
      <w:pPr>
        <w:spacing w:after="0"/>
        <w:rPr>
          <w:sz w:val="20"/>
          <w:szCs w:val="20"/>
        </w:rPr>
      </w:pPr>
      <w:r w:rsidRPr="004D2B08">
        <w:rPr>
          <w:sz w:val="20"/>
          <w:szCs w:val="20"/>
        </w:rPr>
        <w:t xml:space="preserve">Bachelors of Science in Business </w:t>
      </w:r>
    </w:p>
    <w:p w:rsidR="001C565A" w:rsidRPr="004D2B08" w:rsidRDefault="001C565A" w:rsidP="001C565A">
      <w:pPr>
        <w:spacing w:after="0"/>
        <w:rPr>
          <w:sz w:val="20"/>
          <w:szCs w:val="20"/>
        </w:rPr>
      </w:pPr>
      <w:r w:rsidRPr="004D2B08">
        <w:rPr>
          <w:sz w:val="20"/>
          <w:szCs w:val="20"/>
        </w:rPr>
        <w:t>Major: Accounting and Finance</w:t>
      </w:r>
    </w:p>
    <w:p w:rsidR="001C565A" w:rsidRPr="004D2B08" w:rsidRDefault="001C565A" w:rsidP="001C565A">
      <w:pPr>
        <w:spacing w:after="0"/>
        <w:rPr>
          <w:sz w:val="20"/>
          <w:szCs w:val="20"/>
        </w:rPr>
      </w:pPr>
      <w:r w:rsidRPr="004D2B08">
        <w:rPr>
          <w:sz w:val="20"/>
          <w:szCs w:val="20"/>
        </w:rPr>
        <w:t>Will have completed 150 credit hours, earning CPA</w:t>
      </w:r>
    </w:p>
    <w:p w:rsidR="001C565A" w:rsidRPr="004D2B08" w:rsidRDefault="001C565A" w:rsidP="001C565A">
      <w:pPr>
        <w:spacing w:after="0"/>
        <w:rPr>
          <w:sz w:val="20"/>
          <w:szCs w:val="20"/>
        </w:rPr>
      </w:pPr>
    </w:p>
    <w:p w:rsidR="001C565A" w:rsidRPr="004D2B08" w:rsidRDefault="001C565A" w:rsidP="001C565A">
      <w:pPr>
        <w:keepNext/>
        <w:keepLines/>
        <w:spacing w:after="0" w:line="240" w:lineRule="auto"/>
        <w:outlineLvl w:val="1"/>
        <w:rPr>
          <w:rFonts w:eastAsiaTheme="majorEastAsia" w:cstheme="majorBidi"/>
          <w:bCs/>
          <w:color w:val="000000" w:themeColor="text1"/>
          <w:sz w:val="20"/>
          <w:szCs w:val="20"/>
        </w:rPr>
      </w:pPr>
      <w:r w:rsidRPr="004D2B08">
        <w:rPr>
          <w:rFonts w:eastAsiaTheme="majorEastAsia" w:cstheme="majorBidi"/>
          <w:b/>
          <w:bCs/>
          <w:color w:val="000000" w:themeColor="text1"/>
          <w:sz w:val="20"/>
          <w:szCs w:val="20"/>
        </w:rPr>
        <w:t xml:space="preserve">Ivy Tech Community College,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 xml:space="preserve">Indianapolis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  <w:t xml:space="preserve">       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ab/>
        <w:t xml:space="preserve">          </w:t>
      </w:r>
      <w:r w:rsidR="004D2B08">
        <w:rPr>
          <w:rFonts w:eastAsiaTheme="majorEastAsia" w:cstheme="majorBidi"/>
          <w:bCs/>
          <w:color w:val="000000" w:themeColor="text1"/>
          <w:sz w:val="20"/>
          <w:szCs w:val="20"/>
        </w:rPr>
        <w:t xml:space="preserve">                   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 xml:space="preserve"> </w:t>
      </w:r>
      <w:r w:rsidR="004E3D03">
        <w:rPr>
          <w:rFonts w:eastAsiaTheme="majorEastAsia" w:cstheme="majorBidi"/>
          <w:bCs/>
          <w:color w:val="000000" w:themeColor="text1"/>
          <w:sz w:val="20"/>
          <w:szCs w:val="20"/>
        </w:rPr>
        <w:tab/>
      </w:r>
      <w:r w:rsidR="004E3D03">
        <w:rPr>
          <w:rFonts w:eastAsiaTheme="majorEastAsia" w:cstheme="majorBidi"/>
          <w:bCs/>
          <w:color w:val="000000" w:themeColor="text1"/>
          <w:sz w:val="20"/>
          <w:szCs w:val="20"/>
        </w:rPr>
        <w:tab/>
        <w:t xml:space="preserve">      </w:t>
      </w:r>
      <w:r w:rsidRPr="004D2B08">
        <w:rPr>
          <w:rFonts w:eastAsiaTheme="majorEastAsia" w:cstheme="majorBidi"/>
          <w:bCs/>
          <w:color w:val="000000" w:themeColor="text1"/>
          <w:sz w:val="20"/>
          <w:szCs w:val="20"/>
        </w:rPr>
        <w:t>2013</w:t>
      </w:r>
    </w:p>
    <w:p w:rsidR="001C565A" w:rsidRPr="004D2B08" w:rsidRDefault="001C565A" w:rsidP="001C565A">
      <w:pPr>
        <w:spacing w:after="0"/>
        <w:rPr>
          <w:bCs/>
          <w:iCs/>
          <w:sz w:val="20"/>
          <w:szCs w:val="20"/>
        </w:rPr>
      </w:pPr>
      <w:r w:rsidRPr="004D2B08">
        <w:rPr>
          <w:bCs/>
          <w:iCs/>
          <w:sz w:val="20"/>
          <w:szCs w:val="20"/>
        </w:rPr>
        <w:t>Associates of Science in Business</w:t>
      </w:r>
    </w:p>
    <w:p w:rsidR="001C565A" w:rsidRPr="004D2B08" w:rsidRDefault="001C565A" w:rsidP="001C565A">
      <w:pPr>
        <w:spacing w:after="0"/>
        <w:rPr>
          <w:bCs/>
          <w:iCs/>
          <w:sz w:val="20"/>
          <w:szCs w:val="20"/>
        </w:rPr>
      </w:pPr>
      <w:r w:rsidRPr="004D2B08">
        <w:rPr>
          <w:bCs/>
          <w:iCs/>
          <w:sz w:val="20"/>
          <w:szCs w:val="20"/>
        </w:rPr>
        <w:t>Major: Business Administration</w:t>
      </w:r>
    </w:p>
    <w:p w:rsidR="001C565A" w:rsidRPr="004D2B08" w:rsidRDefault="001C565A" w:rsidP="001C565A">
      <w:pPr>
        <w:spacing w:after="0"/>
        <w:rPr>
          <w:sz w:val="20"/>
          <w:szCs w:val="20"/>
        </w:rPr>
      </w:pPr>
      <w:r w:rsidRPr="004D2B08">
        <w:rPr>
          <w:bCs/>
          <w:iCs/>
          <w:sz w:val="20"/>
          <w:szCs w:val="20"/>
        </w:rPr>
        <w:t>Minor: Accounting</w:t>
      </w:r>
    </w:p>
    <w:p w:rsidR="00246BE4" w:rsidRPr="004D2B08" w:rsidRDefault="001C565A" w:rsidP="00246BE4">
      <w:pPr>
        <w:pStyle w:val="Heading1"/>
        <w:spacing w:before="0"/>
        <w:rPr>
          <w:b/>
          <w:sz w:val="24"/>
          <w:szCs w:val="24"/>
          <w:u w:val="single"/>
        </w:rPr>
      </w:pPr>
      <w:r w:rsidRPr="004D2B08">
        <w:rPr>
          <w:b/>
          <w:sz w:val="24"/>
          <w:szCs w:val="24"/>
          <w:u w:val="single"/>
        </w:rPr>
        <w:t>Experience</w:t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Pr="004D2B08">
        <w:rPr>
          <w:b/>
          <w:sz w:val="24"/>
          <w:szCs w:val="24"/>
          <w:u w:val="single"/>
        </w:rPr>
        <w:tab/>
      </w:r>
      <w:r w:rsidR="00246BE4" w:rsidRPr="004D2B08">
        <w:rPr>
          <w:b/>
          <w:sz w:val="24"/>
          <w:szCs w:val="24"/>
          <w:u w:val="single"/>
        </w:rPr>
        <w:tab/>
      </w:r>
      <w:r w:rsidR="00246BE4" w:rsidRPr="004D2B08">
        <w:rPr>
          <w:b/>
          <w:sz w:val="24"/>
          <w:szCs w:val="24"/>
          <w:u w:val="single"/>
        </w:rPr>
        <w:tab/>
      </w:r>
      <w:r w:rsidR="00246BE4" w:rsidRPr="004D2B08">
        <w:rPr>
          <w:b/>
          <w:sz w:val="24"/>
          <w:szCs w:val="24"/>
          <w:u w:val="single"/>
        </w:rPr>
        <w:tab/>
      </w:r>
      <w:r w:rsidR="004E3D03">
        <w:rPr>
          <w:b/>
          <w:sz w:val="24"/>
          <w:szCs w:val="24"/>
          <w:u w:val="single"/>
        </w:rPr>
        <w:tab/>
      </w:r>
    </w:p>
    <w:p w:rsidR="00246BE4" w:rsidRPr="004D2B08" w:rsidRDefault="00246BE4" w:rsidP="00246BE4">
      <w:pPr>
        <w:keepNext/>
        <w:keepLines/>
        <w:spacing w:after="0" w:line="240" w:lineRule="auto"/>
        <w:outlineLvl w:val="1"/>
        <w:rPr>
          <w:rFonts w:eastAsiaTheme="majorEastAsia" w:cstheme="majorBidi"/>
          <w:b/>
          <w:bCs/>
          <w:vanish/>
          <w:color w:val="000000" w:themeColor="text1"/>
          <w:sz w:val="20"/>
          <w:szCs w:val="20"/>
        </w:rPr>
      </w:pPr>
      <w:r w:rsidRPr="004D2B08">
        <w:rPr>
          <w:rFonts w:eastAsiaTheme="majorEastAsia" w:cstheme="majorBidi"/>
          <w:b/>
          <w:bCs/>
          <w:color w:val="000000" w:themeColor="text1"/>
          <w:sz w:val="20"/>
          <w:szCs w:val="20"/>
        </w:rPr>
        <w:t>Indy Parks and Recreation</w:t>
      </w:r>
    </w:p>
    <w:p w:rsidR="00246BE4" w:rsidRPr="004D2B08" w:rsidRDefault="004E3D03" w:rsidP="00246BE4">
      <w:pPr>
        <w:spacing w:after="0"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| Indianapolis, IN</w:t>
      </w:r>
    </w:p>
    <w:p w:rsidR="00246BE4" w:rsidRPr="004D2B08" w:rsidRDefault="00246BE4" w:rsidP="00246BE4">
      <w:pPr>
        <w:spacing w:after="0"/>
        <w:rPr>
          <w:color w:val="6076B4" w:themeColor="accent1"/>
          <w:sz w:val="20"/>
          <w:szCs w:val="20"/>
        </w:rPr>
      </w:pPr>
      <w:r w:rsidRPr="004D2B08">
        <w:rPr>
          <w:b/>
          <w:bCs/>
          <w:i/>
          <w:iCs/>
          <w:color w:val="6076B4" w:themeColor="accent1"/>
          <w:sz w:val="20"/>
          <w:szCs w:val="20"/>
        </w:rPr>
        <w:t xml:space="preserve">Assistant Park Manager -Thatcher </w:t>
      </w:r>
      <w:proofErr w:type="gramStart"/>
      <w:r w:rsidRPr="004D2B08">
        <w:rPr>
          <w:b/>
          <w:bCs/>
          <w:i/>
          <w:iCs/>
          <w:color w:val="6076B4" w:themeColor="accent1"/>
          <w:sz w:val="20"/>
          <w:szCs w:val="20"/>
        </w:rPr>
        <w:t>Park  May</w:t>
      </w:r>
      <w:proofErr w:type="gramEnd"/>
      <w:r w:rsidRPr="004D2B08">
        <w:rPr>
          <w:b/>
          <w:bCs/>
          <w:i/>
          <w:iCs/>
          <w:color w:val="6076B4" w:themeColor="accent1"/>
          <w:sz w:val="20"/>
          <w:szCs w:val="20"/>
        </w:rPr>
        <w:t xml:space="preserve"> 2008</w:t>
      </w:r>
      <w:r w:rsidRPr="004D2B08">
        <w:rPr>
          <w:color w:val="6076B4" w:themeColor="accent1"/>
          <w:sz w:val="20"/>
          <w:szCs w:val="20"/>
        </w:rPr>
        <w:t xml:space="preserve"> – Present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color w:val="333333"/>
          <w:sz w:val="20"/>
          <w:szCs w:val="20"/>
          <w:shd w:val="clear" w:color="auto" w:fill="FFFFFF"/>
        </w:rPr>
        <w:t>Design and implement recreational programs in the core service areas of sports and fitness, the arts, youth and family programs, seniors and special needs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color w:val="333333"/>
          <w:sz w:val="20"/>
          <w:szCs w:val="20"/>
          <w:shd w:val="clear" w:color="auto" w:fill="FFFFFF"/>
        </w:rPr>
        <w:t>Develop and manage of all fiscal resources, contracts and partnerships for the park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color w:val="333333"/>
          <w:sz w:val="20"/>
          <w:szCs w:val="20"/>
          <w:shd w:val="clear" w:color="auto" w:fill="FFFFFF"/>
        </w:rPr>
        <w:t>Develop budgetary needs of the recreation services to be provided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color w:val="333333"/>
          <w:sz w:val="20"/>
          <w:szCs w:val="20"/>
          <w:shd w:val="clear" w:color="auto" w:fill="FFFFFF"/>
        </w:rPr>
        <w:t>Project, monitor and adjusts spending and revenue to best meet the goals and performance meas</w:t>
      </w:r>
      <w:r w:rsidR="004D2B08" w:rsidRPr="004D2B08">
        <w:rPr>
          <w:rFonts w:eastAsiaTheme="minorHAnsi" w:cs="Arial"/>
          <w:color w:val="333333"/>
          <w:sz w:val="20"/>
          <w:szCs w:val="20"/>
          <w:shd w:val="clear" w:color="auto" w:fill="FFFFFF"/>
        </w:rPr>
        <w:t>urements of the park location. </w:t>
      </w:r>
    </w:p>
    <w:p w:rsidR="004D2B08" w:rsidRPr="004D2B08" w:rsidRDefault="004D2B08" w:rsidP="004D2B08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sz w:val="20"/>
          <w:szCs w:val="20"/>
        </w:rPr>
        <w:t>Manage the customer service relations at the park location including all forms of communication with the public, marketing of programs and service.</w:t>
      </w:r>
    </w:p>
    <w:p w:rsidR="004D2B08" w:rsidRPr="004D2B08" w:rsidRDefault="004D2B08" w:rsidP="004D2B08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eastAsiaTheme="minorHAnsi" w:cs="Arial"/>
          <w:sz w:val="20"/>
          <w:szCs w:val="20"/>
        </w:rPr>
        <w:t>Monitors and evaluating needed improvements, repairs, or changes to the resources of the park location to best meet the needs of the community</w:t>
      </w:r>
    </w:p>
    <w:p w:rsidR="00246BE4" w:rsidRPr="004D2B08" w:rsidRDefault="00246BE4" w:rsidP="00246BE4">
      <w:pPr>
        <w:keepNext/>
        <w:keepLines/>
        <w:spacing w:after="0" w:line="240" w:lineRule="auto"/>
        <w:outlineLvl w:val="1"/>
        <w:rPr>
          <w:rFonts w:eastAsiaTheme="majorEastAsia" w:cstheme="majorBidi"/>
          <w:b/>
          <w:bCs/>
          <w:vanish/>
          <w:color w:val="000000" w:themeColor="text1"/>
          <w:sz w:val="20"/>
          <w:szCs w:val="20"/>
        </w:rPr>
      </w:pPr>
      <w:r w:rsidRPr="004D2B08">
        <w:rPr>
          <w:rFonts w:eastAsiaTheme="majorEastAsia" w:cstheme="majorBidi"/>
          <w:b/>
          <w:bCs/>
          <w:color w:val="000000" w:themeColor="text1"/>
          <w:sz w:val="20"/>
          <w:szCs w:val="20"/>
        </w:rPr>
        <w:t>Shaklee Corporation</w:t>
      </w:r>
    </w:p>
    <w:p w:rsidR="00246BE4" w:rsidRPr="004D2B08" w:rsidRDefault="00246BE4" w:rsidP="00246BE4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4D2B08">
        <w:rPr>
          <w:b/>
          <w:color w:val="000000" w:themeColor="text1"/>
          <w:sz w:val="20"/>
          <w:szCs w:val="20"/>
        </w:rPr>
        <w:t xml:space="preserve"> | Indianapolis, IN</w:t>
      </w:r>
    </w:p>
    <w:p w:rsidR="00246BE4" w:rsidRPr="004D2B08" w:rsidRDefault="00246BE4" w:rsidP="00246BE4">
      <w:pPr>
        <w:spacing w:after="0"/>
        <w:rPr>
          <w:color w:val="6076B4" w:themeColor="accent1"/>
          <w:sz w:val="20"/>
          <w:szCs w:val="20"/>
        </w:rPr>
      </w:pPr>
      <w:r w:rsidRPr="004D2B08">
        <w:rPr>
          <w:b/>
          <w:bCs/>
          <w:i/>
          <w:iCs/>
          <w:color w:val="6076B4" w:themeColor="accent1"/>
          <w:sz w:val="20"/>
          <w:szCs w:val="20"/>
        </w:rPr>
        <w:t>Independent Distributer - September 2012</w:t>
      </w:r>
      <w:r w:rsidR="007D6D75">
        <w:rPr>
          <w:color w:val="6076B4" w:themeColor="accent1"/>
          <w:sz w:val="20"/>
          <w:szCs w:val="20"/>
        </w:rPr>
        <w:t xml:space="preserve"> – September 2013</w:t>
      </w:r>
      <w:bookmarkStart w:id="0" w:name="_GoBack"/>
      <w:bookmarkEnd w:id="0"/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cs="Arial"/>
          <w:color w:val="333333"/>
          <w:sz w:val="20"/>
          <w:szCs w:val="20"/>
          <w:shd w:val="clear" w:color="auto" w:fill="FFFFFF"/>
        </w:rPr>
        <w:t>Per</w:t>
      </w:r>
      <w:r w:rsidR="004E3D03">
        <w:rPr>
          <w:rFonts w:cs="Arial"/>
          <w:color w:val="333333"/>
          <w:sz w:val="20"/>
          <w:szCs w:val="20"/>
          <w:shd w:val="clear" w:color="auto" w:fill="FFFFFF"/>
        </w:rPr>
        <w:t xml:space="preserve">suaded potential customers </w:t>
      </w:r>
      <w:r w:rsidRPr="004D2B08">
        <w:rPr>
          <w:rFonts w:cs="Arial"/>
          <w:color w:val="333333"/>
          <w:sz w:val="20"/>
          <w:szCs w:val="20"/>
          <w:shd w:val="clear" w:color="auto" w:fill="FFFFFF"/>
        </w:rPr>
        <w:t>to purchase merchandise or services.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cs="Arial"/>
          <w:color w:val="333333"/>
          <w:sz w:val="20"/>
          <w:szCs w:val="20"/>
          <w:shd w:val="clear" w:color="auto" w:fill="FFFFFF"/>
        </w:rPr>
        <w:t>Conducted cold sales calls to potential customers, as well as handle customer calls from current customers</w:t>
      </w:r>
    </w:p>
    <w:p w:rsidR="00246BE4" w:rsidRPr="004D2B08" w:rsidRDefault="00246BE4" w:rsidP="00246BE4">
      <w:pPr>
        <w:numPr>
          <w:ilvl w:val="0"/>
          <w:numId w:val="8"/>
        </w:numPr>
        <w:spacing w:after="0" w:line="240" w:lineRule="auto"/>
        <w:contextualSpacing/>
        <w:rPr>
          <w:rFonts w:eastAsiaTheme="minorHAnsi" w:cs="Arial"/>
          <w:sz w:val="20"/>
          <w:szCs w:val="20"/>
        </w:rPr>
      </w:pPr>
      <w:r w:rsidRPr="004D2B08">
        <w:rPr>
          <w:rFonts w:cs="Arial"/>
          <w:color w:val="333333"/>
          <w:sz w:val="20"/>
          <w:szCs w:val="20"/>
          <w:shd w:val="clear" w:color="auto" w:fill="FFFFFF"/>
        </w:rPr>
        <w:t>Generated and preform</w:t>
      </w:r>
      <w:r w:rsidR="004E3D03">
        <w:rPr>
          <w:rFonts w:cs="Arial"/>
          <w:color w:val="333333"/>
          <w:sz w:val="20"/>
          <w:szCs w:val="20"/>
          <w:shd w:val="clear" w:color="auto" w:fill="FFFFFF"/>
        </w:rPr>
        <w:t>ed</w:t>
      </w:r>
      <w:r w:rsidRPr="004D2B08">
        <w:rPr>
          <w:rFonts w:cs="Arial"/>
          <w:color w:val="333333"/>
          <w:sz w:val="20"/>
          <w:szCs w:val="20"/>
          <w:shd w:val="clear" w:color="auto" w:fill="FFFFFF"/>
        </w:rPr>
        <w:t xml:space="preserve"> Sales presentations</w:t>
      </w:r>
    </w:p>
    <w:p w:rsidR="00DA1A76" w:rsidRPr="00D6289F" w:rsidRDefault="00DA1A76" w:rsidP="001E7BDB">
      <w:pPr>
        <w:pStyle w:val="Heading1"/>
        <w:spacing w:before="0"/>
        <w:rPr>
          <w:b/>
          <w:sz w:val="20"/>
          <w:szCs w:val="20"/>
          <w:u w:val="single"/>
        </w:rPr>
      </w:pPr>
    </w:p>
    <w:p w:rsidR="00B97A8F" w:rsidRPr="004D2B08" w:rsidRDefault="00B97A8F" w:rsidP="001E7BDB">
      <w:pPr>
        <w:pStyle w:val="Heading1"/>
        <w:spacing w:before="0"/>
        <w:rPr>
          <w:b/>
          <w:sz w:val="24"/>
          <w:szCs w:val="24"/>
          <w:u w:val="single"/>
        </w:rPr>
      </w:pPr>
      <w:r w:rsidRPr="004D2B08">
        <w:rPr>
          <w:b/>
          <w:sz w:val="24"/>
          <w:szCs w:val="24"/>
          <w:u w:val="single"/>
        </w:rPr>
        <w:t>Volunteer</w:t>
      </w:r>
      <w:r w:rsidR="001715B4" w:rsidRPr="004D2B08">
        <w:rPr>
          <w:b/>
          <w:sz w:val="24"/>
          <w:szCs w:val="24"/>
          <w:u w:val="single"/>
        </w:rPr>
        <w:t xml:space="preserve">, </w:t>
      </w:r>
      <w:r w:rsidR="001C565A" w:rsidRPr="004D2B08">
        <w:rPr>
          <w:b/>
          <w:sz w:val="24"/>
          <w:szCs w:val="24"/>
          <w:u w:val="single"/>
        </w:rPr>
        <w:t>Activities, Organizations</w:t>
      </w:r>
      <w:r w:rsidR="001C565A" w:rsidRPr="004D2B08">
        <w:rPr>
          <w:b/>
          <w:sz w:val="24"/>
          <w:szCs w:val="24"/>
          <w:u w:val="single"/>
        </w:rPr>
        <w:tab/>
      </w:r>
      <w:r w:rsidR="001C565A" w:rsidRPr="004D2B08">
        <w:rPr>
          <w:b/>
          <w:sz w:val="24"/>
          <w:szCs w:val="24"/>
          <w:u w:val="single"/>
        </w:rPr>
        <w:tab/>
      </w:r>
      <w:r w:rsidR="001C565A" w:rsidRPr="004D2B08">
        <w:rPr>
          <w:b/>
          <w:sz w:val="24"/>
          <w:szCs w:val="24"/>
          <w:u w:val="single"/>
        </w:rPr>
        <w:tab/>
      </w:r>
      <w:r w:rsidR="001C565A" w:rsidRPr="004D2B08">
        <w:rPr>
          <w:b/>
          <w:sz w:val="24"/>
          <w:szCs w:val="24"/>
          <w:u w:val="single"/>
        </w:rPr>
        <w:tab/>
      </w:r>
      <w:r w:rsidR="001C565A" w:rsidRPr="004D2B08">
        <w:rPr>
          <w:b/>
          <w:sz w:val="24"/>
          <w:szCs w:val="24"/>
          <w:u w:val="single"/>
        </w:rPr>
        <w:tab/>
      </w:r>
      <w:r w:rsidR="001C565A" w:rsidRPr="004D2B08">
        <w:rPr>
          <w:b/>
          <w:sz w:val="24"/>
          <w:szCs w:val="24"/>
          <w:u w:val="single"/>
        </w:rPr>
        <w:tab/>
      </w:r>
      <w:r w:rsidR="001715B4" w:rsidRPr="004D2B08">
        <w:rPr>
          <w:b/>
          <w:sz w:val="24"/>
          <w:szCs w:val="24"/>
          <w:u w:val="single"/>
        </w:rPr>
        <w:tab/>
      </w:r>
      <w:r w:rsidR="001715B4" w:rsidRPr="004D2B08">
        <w:rPr>
          <w:b/>
          <w:sz w:val="24"/>
          <w:szCs w:val="24"/>
          <w:u w:val="single"/>
        </w:rPr>
        <w:tab/>
      </w:r>
      <w:r w:rsidR="00DA1A76" w:rsidRPr="004D2B08">
        <w:rPr>
          <w:b/>
          <w:sz w:val="24"/>
          <w:szCs w:val="24"/>
          <w:u w:val="single"/>
        </w:rPr>
        <w:tab/>
      </w:r>
      <w:r w:rsidR="001715B4" w:rsidRPr="004D2B08">
        <w:rPr>
          <w:b/>
          <w:sz w:val="24"/>
          <w:szCs w:val="24"/>
          <w:u w:val="single"/>
        </w:rPr>
        <w:t xml:space="preserve"> </w:t>
      </w:r>
    </w:p>
    <w:p w:rsidR="00274B64" w:rsidRPr="004D2B08" w:rsidRDefault="00274B64" w:rsidP="00D6289F">
      <w:pPr>
        <w:keepNext/>
        <w:keepLines/>
        <w:spacing w:after="0" w:line="240" w:lineRule="auto"/>
        <w:outlineLvl w:val="1"/>
        <w:rPr>
          <w:rFonts w:eastAsiaTheme="majorEastAsia" w:cstheme="majorBidi"/>
          <w:bCs/>
          <w:vanish/>
          <w:color w:val="404040" w:themeColor="text1" w:themeTint="BF"/>
          <w:sz w:val="20"/>
          <w:szCs w:val="20"/>
        </w:rPr>
      </w:pPr>
    </w:p>
    <w:p w:rsidR="00B97A8F" w:rsidRPr="004D2B08" w:rsidRDefault="00F86AD2" w:rsidP="00D6289F">
      <w:pPr>
        <w:spacing w:after="0" w:line="240" w:lineRule="auto"/>
        <w:rPr>
          <w:color w:val="2F5897" w:themeColor="text2"/>
          <w:sz w:val="20"/>
          <w:szCs w:val="20"/>
        </w:rPr>
      </w:pPr>
      <w:r w:rsidRPr="004D2B08">
        <w:rPr>
          <w:noProof/>
          <w:color w:val="2F5897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05BAF" wp14:editId="598A2961">
                <wp:simplePos x="0" y="0"/>
                <wp:positionH relativeFrom="column">
                  <wp:posOffset>9077325</wp:posOffset>
                </wp:positionH>
                <wp:positionV relativeFrom="paragraph">
                  <wp:posOffset>50165</wp:posOffset>
                </wp:positionV>
                <wp:extent cx="325755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984" w:rsidRDefault="008859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4.75pt;margin-top:3.95pt;width:256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" filled="f" stroked="f">
                <v:textbox style="mso-fit-shape-to-text:t">
                  <w:txbxContent>
                    <w:p w:rsidR="00885984" w:rsidRDefault="00885984"/>
                  </w:txbxContent>
                </v:textbox>
              </v:shape>
            </w:pict>
          </mc:Fallback>
        </mc:AlternateContent>
      </w:r>
      <w:r w:rsidR="00D96FEF" w:rsidRPr="004D2B08">
        <w:rPr>
          <w:rFonts w:eastAsiaTheme="majorEastAsia" w:cstheme="majorBidi"/>
          <w:b/>
          <w:bCs/>
          <w:color w:val="000000" w:themeColor="text1"/>
          <w:sz w:val="20"/>
          <w:szCs w:val="20"/>
        </w:rPr>
        <w:t>Traders Point Christian Academy</w:t>
      </w:r>
      <w:r w:rsidR="00D96FEF" w:rsidRPr="004D2B08">
        <w:rPr>
          <w:b/>
          <w:color w:val="000000" w:themeColor="text1"/>
          <w:sz w:val="20"/>
          <w:szCs w:val="20"/>
        </w:rPr>
        <w:t xml:space="preserve"> | </w:t>
      </w:r>
      <w:proofErr w:type="spellStart"/>
      <w:r w:rsidR="00D96FEF" w:rsidRPr="004D2B08">
        <w:rPr>
          <w:b/>
          <w:color w:val="000000" w:themeColor="text1"/>
          <w:sz w:val="20"/>
          <w:szCs w:val="20"/>
        </w:rPr>
        <w:t>Whitestown</w:t>
      </w:r>
      <w:proofErr w:type="spellEnd"/>
      <w:r w:rsidR="00BA27A1" w:rsidRPr="004D2B08">
        <w:rPr>
          <w:b/>
          <w:color w:val="000000" w:themeColor="text1"/>
          <w:sz w:val="20"/>
          <w:szCs w:val="20"/>
        </w:rPr>
        <w:t>, IN</w:t>
      </w:r>
    </w:p>
    <w:p w:rsidR="00BA27A1" w:rsidRPr="004D2B08" w:rsidRDefault="00D96FEF" w:rsidP="00D6289F">
      <w:pPr>
        <w:spacing w:after="0" w:line="240" w:lineRule="auto"/>
        <w:rPr>
          <w:color w:val="2F5897" w:themeColor="text2"/>
          <w:sz w:val="20"/>
          <w:szCs w:val="20"/>
        </w:rPr>
      </w:pPr>
      <w:r w:rsidRPr="004D2B08">
        <w:rPr>
          <w:b/>
          <w:bCs/>
          <w:i/>
          <w:iCs/>
          <w:color w:val="6076B4" w:themeColor="accent1"/>
          <w:sz w:val="20"/>
          <w:szCs w:val="20"/>
        </w:rPr>
        <w:t>Football Coach</w:t>
      </w:r>
      <w:r w:rsidR="00BA27A1" w:rsidRPr="004D2B08">
        <w:rPr>
          <w:b/>
          <w:bCs/>
          <w:i/>
          <w:iCs/>
          <w:color w:val="6076B4" w:themeColor="accent1"/>
          <w:sz w:val="20"/>
          <w:szCs w:val="20"/>
        </w:rPr>
        <w:t xml:space="preserve">    </w:t>
      </w:r>
      <w:r w:rsidRPr="004D2B08">
        <w:rPr>
          <w:bCs/>
          <w:iCs/>
          <w:color w:val="6076B4" w:themeColor="accent1"/>
          <w:sz w:val="20"/>
          <w:szCs w:val="20"/>
        </w:rPr>
        <w:t>January 2012</w:t>
      </w:r>
      <w:r w:rsidRPr="004D2B08">
        <w:rPr>
          <w:color w:val="6076B4" w:themeColor="accent1"/>
          <w:sz w:val="20"/>
          <w:szCs w:val="20"/>
        </w:rPr>
        <w:t xml:space="preserve"> – December 2013</w:t>
      </w:r>
    </w:p>
    <w:p w:rsidR="001B22CC" w:rsidRPr="004D2B08" w:rsidRDefault="00D96FEF" w:rsidP="00D6289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4D2B08">
        <w:rPr>
          <w:rFonts w:eastAsia="Times New Roman" w:cs="Arial"/>
          <w:color w:val="000000"/>
          <w:sz w:val="20"/>
          <w:szCs w:val="20"/>
        </w:rPr>
        <w:t>Film and scout opposing talent</w:t>
      </w:r>
    </w:p>
    <w:p w:rsidR="00D96FEF" w:rsidRPr="004D2B08" w:rsidRDefault="00D96FEF" w:rsidP="00D6289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4D2B08">
        <w:rPr>
          <w:rFonts w:eastAsia="Times New Roman" w:cs="Arial"/>
          <w:color w:val="000000"/>
          <w:sz w:val="20"/>
          <w:szCs w:val="20"/>
        </w:rPr>
        <w:t>Train, coach, and develop fundamentals and skills of players</w:t>
      </w:r>
    </w:p>
    <w:p w:rsidR="00D96FEF" w:rsidRPr="004D2B08" w:rsidRDefault="00D96FEF" w:rsidP="00D6289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4D2B08">
        <w:rPr>
          <w:rFonts w:eastAsia="Times New Roman" w:cs="Arial"/>
          <w:color w:val="000000"/>
          <w:sz w:val="20"/>
          <w:szCs w:val="20"/>
        </w:rPr>
        <w:t xml:space="preserve">Assist in game plan strategy, and practicing scheduling </w:t>
      </w:r>
    </w:p>
    <w:p w:rsidR="00BA27A1" w:rsidRPr="004D2B08" w:rsidRDefault="00BA27A1" w:rsidP="00D6289F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4D2B08">
        <w:rPr>
          <w:b/>
          <w:color w:val="000000" w:themeColor="text1"/>
          <w:sz w:val="20"/>
          <w:szCs w:val="20"/>
        </w:rPr>
        <w:t>Journey of Hope Church | Indianapolis, IN</w:t>
      </w:r>
    </w:p>
    <w:p w:rsidR="00BA27A1" w:rsidRPr="004D2B08" w:rsidRDefault="00BA27A1" w:rsidP="00D6289F">
      <w:pPr>
        <w:spacing w:after="0" w:line="240" w:lineRule="auto"/>
        <w:rPr>
          <w:iCs/>
          <w:color w:val="000000"/>
          <w:sz w:val="20"/>
          <w:szCs w:val="20"/>
        </w:rPr>
      </w:pPr>
      <w:r w:rsidRPr="004D2B08">
        <w:rPr>
          <w:b/>
          <w:bCs/>
          <w:i/>
          <w:iCs/>
          <w:color w:val="6076B4" w:themeColor="accent1"/>
          <w:sz w:val="20"/>
          <w:szCs w:val="20"/>
        </w:rPr>
        <w:t xml:space="preserve">President of Youth </w:t>
      </w:r>
      <w:proofErr w:type="gramStart"/>
      <w:r w:rsidRPr="004D2B08">
        <w:rPr>
          <w:b/>
          <w:bCs/>
          <w:i/>
          <w:iCs/>
          <w:color w:val="6076B4" w:themeColor="accent1"/>
          <w:sz w:val="20"/>
          <w:szCs w:val="20"/>
        </w:rPr>
        <w:t>Program  March</w:t>
      </w:r>
      <w:proofErr w:type="gramEnd"/>
      <w:r w:rsidRPr="004D2B08">
        <w:rPr>
          <w:b/>
          <w:bCs/>
          <w:i/>
          <w:iCs/>
          <w:color w:val="6076B4" w:themeColor="accent1"/>
          <w:sz w:val="20"/>
          <w:szCs w:val="20"/>
        </w:rPr>
        <w:t xml:space="preserve"> 2010</w:t>
      </w:r>
      <w:r w:rsidRPr="004D2B08">
        <w:rPr>
          <w:color w:val="6076B4" w:themeColor="accent1"/>
          <w:sz w:val="20"/>
          <w:szCs w:val="20"/>
        </w:rPr>
        <w:t xml:space="preserve"> – Present</w:t>
      </w:r>
    </w:p>
    <w:p w:rsidR="00BA27A1" w:rsidRPr="004D2B08" w:rsidRDefault="00BA27A1" w:rsidP="00D6289F">
      <w:pPr>
        <w:numPr>
          <w:ilvl w:val="0"/>
          <w:numId w:val="11"/>
        </w:numPr>
        <w:spacing w:after="0" w:line="240" w:lineRule="auto"/>
        <w:rPr>
          <w:rFonts w:cs="Arial"/>
          <w:bCs/>
          <w:sz w:val="20"/>
          <w:szCs w:val="20"/>
        </w:rPr>
      </w:pPr>
      <w:r w:rsidRPr="004D2B08">
        <w:rPr>
          <w:rFonts w:cs="Arial"/>
          <w:bCs/>
          <w:sz w:val="20"/>
          <w:szCs w:val="20"/>
        </w:rPr>
        <w:t>Design and implement services, trips, and activities for youth</w:t>
      </w:r>
    </w:p>
    <w:p w:rsidR="00BA27A1" w:rsidRPr="004D2B08" w:rsidRDefault="00BA27A1" w:rsidP="00D6289F">
      <w:pPr>
        <w:numPr>
          <w:ilvl w:val="0"/>
          <w:numId w:val="11"/>
        </w:numPr>
        <w:spacing w:after="0" w:line="240" w:lineRule="auto"/>
        <w:rPr>
          <w:rFonts w:cs="Arial"/>
          <w:bCs/>
          <w:sz w:val="20"/>
          <w:szCs w:val="20"/>
        </w:rPr>
      </w:pPr>
      <w:r w:rsidRPr="004D2B08">
        <w:rPr>
          <w:rFonts w:cs="Arial"/>
          <w:bCs/>
          <w:sz w:val="20"/>
          <w:szCs w:val="20"/>
        </w:rPr>
        <w:t>Conduct documented meetings with Youth Board Members</w:t>
      </w:r>
    </w:p>
    <w:p w:rsidR="00BA27A1" w:rsidRPr="004D2B08" w:rsidRDefault="00BA27A1" w:rsidP="00D6289F">
      <w:pPr>
        <w:pStyle w:val="ListParagraph"/>
        <w:numPr>
          <w:ilvl w:val="0"/>
          <w:numId w:val="11"/>
        </w:numPr>
        <w:spacing w:after="0"/>
        <w:rPr>
          <w:rFonts w:eastAsiaTheme="minorEastAsia" w:cs="Arial"/>
          <w:bCs/>
          <w:sz w:val="20"/>
          <w:szCs w:val="20"/>
        </w:rPr>
      </w:pPr>
      <w:r w:rsidRPr="004D2B08">
        <w:rPr>
          <w:rFonts w:eastAsiaTheme="minorEastAsia" w:cs="Arial"/>
          <w:bCs/>
          <w:sz w:val="20"/>
          <w:szCs w:val="20"/>
        </w:rPr>
        <w:t>Development of the budgetary needs of the youth program</w:t>
      </w:r>
    </w:p>
    <w:p w:rsidR="00694936" w:rsidRPr="001C565A" w:rsidRDefault="00694936" w:rsidP="00D6289F">
      <w:pPr>
        <w:spacing w:after="0" w:line="240" w:lineRule="auto"/>
        <w:ind w:left="720"/>
        <w:rPr>
          <w:rFonts w:cs="Arial"/>
          <w:bCs/>
          <w:sz w:val="24"/>
          <w:szCs w:val="24"/>
        </w:rPr>
      </w:pPr>
    </w:p>
    <w:sectPr w:rsidR="00694936" w:rsidRPr="001C565A" w:rsidSect="00641DF9">
      <w:headerReference w:type="defaul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08" w:rsidRDefault="00467908">
      <w:pPr>
        <w:spacing w:after="0" w:line="240" w:lineRule="auto"/>
      </w:pPr>
      <w:r>
        <w:separator/>
      </w:r>
    </w:p>
  </w:endnote>
  <w:endnote w:type="continuationSeparator" w:id="0">
    <w:p w:rsidR="00467908" w:rsidRDefault="0046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08" w:rsidRDefault="00467908">
      <w:pPr>
        <w:spacing w:after="0" w:line="240" w:lineRule="auto"/>
      </w:pPr>
      <w:r>
        <w:separator/>
      </w:r>
    </w:p>
  </w:footnote>
  <w:footnote w:type="continuationSeparator" w:id="0">
    <w:p w:rsidR="00467908" w:rsidRDefault="0046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984" w:rsidRDefault="00467908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6C988085AED341B1BA14B1D67D02E4B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6AD2">
          <w:rPr>
            <w:color w:val="6076B4" w:themeColor="accent1"/>
          </w:rPr>
          <w:t>Vincent Ash Jr</w:t>
        </w:r>
      </w:sdtContent>
    </w:sdt>
  </w:p>
  <w:p w:rsidR="00885984" w:rsidRDefault="00885984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642"/>
    <w:multiLevelType w:val="hybridMultilevel"/>
    <w:tmpl w:val="5164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459"/>
    <w:multiLevelType w:val="hybridMultilevel"/>
    <w:tmpl w:val="01F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011D"/>
    <w:multiLevelType w:val="hybridMultilevel"/>
    <w:tmpl w:val="C080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64DCC"/>
    <w:multiLevelType w:val="hybridMultilevel"/>
    <w:tmpl w:val="7E9E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12A"/>
    <w:multiLevelType w:val="hybridMultilevel"/>
    <w:tmpl w:val="0BC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43F36"/>
    <w:multiLevelType w:val="hybridMultilevel"/>
    <w:tmpl w:val="6A8C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213E6"/>
    <w:multiLevelType w:val="hybridMultilevel"/>
    <w:tmpl w:val="402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35F01"/>
    <w:multiLevelType w:val="hybridMultilevel"/>
    <w:tmpl w:val="E3B0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25A3C"/>
    <w:multiLevelType w:val="hybridMultilevel"/>
    <w:tmpl w:val="105A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30185"/>
    <w:multiLevelType w:val="hybridMultilevel"/>
    <w:tmpl w:val="DA3E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13FC4"/>
    <w:multiLevelType w:val="hybridMultilevel"/>
    <w:tmpl w:val="E69A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AA5AF2"/>
    <w:multiLevelType w:val="hybridMultilevel"/>
    <w:tmpl w:val="6EF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B46D7"/>
    <w:multiLevelType w:val="hybridMultilevel"/>
    <w:tmpl w:val="E53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4"/>
  </w:num>
  <w:num w:numId="5">
    <w:abstractNumId w:val="15"/>
  </w:num>
  <w:num w:numId="6">
    <w:abstractNumId w:val="8"/>
  </w:num>
  <w:num w:numId="7">
    <w:abstractNumId w:val="9"/>
  </w:num>
  <w:num w:numId="8">
    <w:abstractNumId w:val="0"/>
  </w:num>
  <w:num w:numId="9">
    <w:abstractNumId w:val="14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1"/>
  </w:num>
  <w:num w:numId="15">
    <w:abstractNumId w:val="5"/>
  </w:num>
  <w:num w:numId="16">
    <w:abstractNumId w:val="7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F3"/>
    <w:rsid w:val="00052E70"/>
    <w:rsid w:val="0005662C"/>
    <w:rsid w:val="00067EFB"/>
    <w:rsid w:val="001715B4"/>
    <w:rsid w:val="001B22CC"/>
    <w:rsid w:val="001C565A"/>
    <w:rsid w:val="001E7BDB"/>
    <w:rsid w:val="00226EC5"/>
    <w:rsid w:val="00240E50"/>
    <w:rsid w:val="0024153B"/>
    <w:rsid w:val="00246BE4"/>
    <w:rsid w:val="00250A5A"/>
    <w:rsid w:val="00263334"/>
    <w:rsid w:val="00274B64"/>
    <w:rsid w:val="002762B3"/>
    <w:rsid w:val="002A25AC"/>
    <w:rsid w:val="002B753E"/>
    <w:rsid w:val="002E288E"/>
    <w:rsid w:val="00307C05"/>
    <w:rsid w:val="00316C50"/>
    <w:rsid w:val="00325AFE"/>
    <w:rsid w:val="00405012"/>
    <w:rsid w:val="004458F3"/>
    <w:rsid w:val="00467908"/>
    <w:rsid w:val="004716C3"/>
    <w:rsid w:val="00490D50"/>
    <w:rsid w:val="004979E4"/>
    <w:rsid w:val="004B4D85"/>
    <w:rsid w:val="004C6EA1"/>
    <w:rsid w:val="004D2B08"/>
    <w:rsid w:val="004E3D03"/>
    <w:rsid w:val="005410A4"/>
    <w:rsid w:val="005873EB"/>
    <w:rsid w:val="005F18DA"/>
    <w:rsid w:val="00605CF1"/>
    <w:rsid w:val="00641DF9"/>
    <w:rsid w:val="00673A1D"/>
    <w:rsid w:val="0067448D"/>
    <w:rsid w:val="00681FD8"/>
    <w:rsid w:val="00694936"/>
    <w:rsid w:val="006C6FD7"/>
    <w:rsid w:val="0070083E"/>
    <w:rsid w:val="00704513"/>
    <w:rsid w:val="00734DFB"/>
    <w:rsid w:val="007D6D75"/>
    <w:rsid w:val="008234D4"/>
    <w:rsid w:val="00867522"/>
    <w:rsid w:val="008744A1"/>
    <w:rsid w:val="00885984"/>
    <w:rsid w:val="008B3269"/>
    <w:rsid w:val="008F176F"/>
    <w:rsid w:val="00905BE2"/>
    <w:rsid w:val="00941100"/>
    <w:rsid w:val="009472F3"/>
    <w:rsid w:val="00986A57"/>
    <w:rsid w:val="009A2824"/>
    <w:rsid w:val="00A1401A"/>
    <w:rsid w:val="00A2028E"/>
    <w:rsid w:val="00A22CE7"/>
    <w:rsid w:val="00A87BCB"/>
    <w:rsid w:val="00B1057C"/>
    <w:rsid w:val="00B138B2"/>
    <w:rsid w:val="00B24BC6"/>
    <w:rsid w:val="00B619A8"/>
    <w:rsid w:val="00B977E2"/>
    <w:rsid w:val="00B97A8F"/>
    <w:rsid w:val="00BA27A1"/>
    <w:rsid w:val="00BC76FA"/>
    <w:rsid w:val="00BE6544"/>
    <w:rsid w:val="00BF017C"/>
    <w:rsid w:val="00BF4C76"/>
    <w:rsid w:val="00C015E8"/>
    <w:rsid w:val="00C034F3"/>
    <w:rsid w:val="00C10249"/>
    <w:rsid w:val="00C3287E"/>
    <w:rsid w:val="00C347D0"/>
    <w:rsid w:val="00C7329B"/>
    <w:rsid w:val="00C80A7B"/>
    <w:rsid w:val="00CD63B8"/>
    <w:rsid w:val="00D6289F"/>
    <w:rsid w:val="00D96FEF"/>
    <w:rsid w:val="00DA1A76"/>
    <w:rsid w:val="00DA2190"/>
    <w:rsid w:val="00DF1180"/>
    <w:rsid w:val="00DF3F26"/>
    <w:rsid w:val="00E039E3"/>
    <w:rsid w:val="00F369B1"/>
    <w:rsid w:val="00F86AD2"/>
    <w:rsid w:val="00FA25E0"/>
    <w:rsid w:val="00FC40C8"/>
    <w:rsid w:val="00FF0667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9E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2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9E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sh\Application%20Data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988085AED341B1BA14B1D67D02E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04082-AC02-4E00-A91C-8F77332A3216}"/>
      </w:docPartPr>
      <w:docPartBody>
        <w:p w:rsidR="006865B3" w:rsidRDefault="000B3E84">
          <w:pPr>
            <w:pStyle w:val="6C988085AED341B1BA14B1D67D02E4B4"/>
          </w:pPr>
          <w:r>
            <w:t>[Type list of skills]</w:t>
          </w:r>
        </w:p>
      </w:docPartBody>
    </w:docPart>
    <w:docPart>
      <w:docPartPr>
        <w:name w:val="F4011DD647B04627AD4916256844B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27EC-C963-4989-B566-9CD152AD9BB3}"/>
      </w:docPartPr>
      <w:docPartBody>
        <w:p w:rsidR="006E518B" w:rsidRDefault="006E518B" w:rsidP="006E518B">
          <w:pPr>
            <w:pStyle w:val="F4011DD647B04627AD4916256844BAB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1DDA88DE09F4225B8FF3CFCEDB3B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E356-4AA0-49FE-A0DA-B483F915A01B}"/>
      </w:docPartPr>
      <w:docPartBody>
        <w:p w:rsidR="006E518B" w:rsidRDefault="006E518B" w:rsidP="006E518B">
          <w:pPr>
            <w:pStyle w:val="11DDA88DE09F4225B8FF3CFCEDB3BF27"/>
          </w:pPr>
          <w:r>
            <w:t>[Type Your Name]</w:t>
          </w:r>
        </w:p>
      </w:docPartBody>
    </w:docPart>
    <w:docPart>
      <w:docPartPr>
        <w:name w:val="4417559F219C44E9A2A609318FC4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546B8-491F-4142-B813-3EE05C8D40A8}"/>
      </w:docPartPr>
      <w:docPartBody>
        <w:p w:rsidR="006E518B" w:rsidRDefault="006E518B" w:rsidP="006E518B">
          <w:pPr>
            <w:pStyle w:val="4417559F219C44E9A2A609318FC47AFC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C945C9FCEEBC448181138EC3E6DA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DC29-3DB2-4154-A92F-72FCB06BF56A}"/>
      </w:docPartPr>
      <w:docPartBody>
        <w:p w:rsidR="006E518B" w:rsidRDefault="006E518B" w:rsidP="006E518B">
          <w:pPr>
            <w:pStyle w:val="C945C9FCEEBC448181138EC3E6DA1256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B2D601AEBD664434B65D7C1E355F6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71B6-F8E4-4AB5-9996-CC33F7A6C3A8}"/>
      </w:docPartPr>
      <w:docPartBody>
        <w:p w:rsidR="006E518B" w:rsidRDefault="006E518B" w:rsidP="006E518B">
          <w:pPr>
            <w:pStyle w:val="B2D601AEBD664434B65D7C1E355F6AD3"/>
          </w:pPr>
          <w:r>
            <w:rPr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84"/>
    <w:rsid w:val="000B3E84"/>
    <w:rsid w:val="000D4789"/>
    <w:rsid w:val="000F39C5"/>
    <w:rsid w:val="0030184F"/>
    <w:rsid w:val="003C471F"/>
    <w:rsid w:val="00504856"/>
    <w:rsid w:val="006865B3"/>
    <w:rsid w:val="00691EBB"/>
    <w:rsid w:val="006E518B"/>
    <w:rsid w:val="0072198D"/>
    <w:rsid w:val="00843038"/>
    <w:rsid w:val="00917DF3"/>
    <w:rsid w:val="009A5198"/>
    <w:rsid w:val="00A2345F"/>
    <w:rsid w:val="00B073F3"/>
    <w:rsid w:val="00C75AC2"/>
    <w:rsid w:val="00C97AA2"/>
    <w:rsid w:val="00DA60BE"/>
    <w:rsid w:val="00F30342"/>
    <w:rsid w:val="00FD4F17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E518B"/>
    <w:rPr>
      <w:color w:val="808080"/>
    </w:rPr>
  </w:style>
  <w:style w:type="paragraph" w:customStyle="1" w:styleId="DED2E9CC10484D139F473379AC0DDD9C">
    <w:name w:val="DED2E9CC10484D139F473379AC0DDD9C"/>
  </w:style>
  <w:style w:type="paragraph" w:customStyle="1" w:styleId="AF6E33ADC27A4BBC99CB0174EEF86E12">
    <w:name w:val="AF6E33ADC27A4BBC99CB0174EEF86E12"/>
  </w:style>
  <w:style w:type="paragraph" w:customStyle="1" w:styleId="1F6DE8C189924A91942ADDB9406E82B7">
    <w:name w:val="1F6DE8C189924A91942ADDB9406E82B7"/>
  </w:style>
  <w:style w:type="paragraph" w:customStyle="1" w:styleId="C9B0783168A448ECB2140A2E46AF8E6C">
    <w:name w:val="C9B0783168A448ECB2140A2E46AF8E6C"/>
  </w:style>
  <w:style w:type="paragraph" w:customStyle="1" w:styleId="EA5E41CCCED14EB2B18CDED390653A62">
    <w:name w:val="EA5E41CCCED14EB2B18CDED390653A62"/>
  </w:style>
  <w:style w:type="paragraph" w:customStyle="1" w:styleId="A48AC91C3522460E9E2BE08AB4BE30D3">
    <w:name w:val="A48AC91C3522460E9E2BE08AB4BE30D3"/>
  </w:style>
  <w:style w:type="paragraph" w:customStyle="1" w:styleId="6CDB066374F441C7B8C619D6F3926541">
    <w:name w:val="6CDB066374F441C7B8C619D6F3926541"/>
  </w:style>
  <w:style w:type="paragraph" w:customStyle="1" w:styleId="3CE302F20D69401A95DA74AEBE8C3985">
    <w:name w:val="3CE302F20D69401A95DA74AEBE8C3985"/>
  </w:style>
  <w:style w:type="paragraph" w:customStyle="1" w:styleId="A7D0BE518E7F45A48B85F301F01FE2BA">
    <w:name w:val="A7D0BE518E7F45A48B85F301F01FE2BA"/>
  </w:style>
  <w:style w:type="paragraph" w:customStyle="1" w:styleId="C4BAE6BF47244C8F9A1E100717CD0FCB">
    <w:name w:val="C4BAE6BF47244C8F9A1E100717CD0FCB"/>
  </w:style>
  <w:style w:type="paragraph" w:customStyle="1" w:styleId="291669F91C654BBFAED472CBA3274A4A">
    <w:name w:val="291669F91C654BBFAED472CBA3274A4A"/>
  </w:style>
  <w:style w:type="paragraph" w:customStyle="1" w:styleId="0C211DD79F5C409C97EB5A0F2290FE54">
    <w:name w:val="0C211DD79F5C409C97EB5A0F2290FE54"/>
  </w:style>
  <w:style w:type="paragraph" w:customStyle="1" w:styleId="8F5D083B483046E0A7FF7418B092C79D">
    <w:name w:val="8F5D083B483046E0A7FF7418B092C79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B3E84"/>
    <w:rPr>
      <w:b/>
      <w:bCs/>
      <w:i/>
      <w:iCs/>
      <w:caps w:val="0"/>
      <w:smallCaps w:val="0"/>
      <w:color w:val="4F81BD" w:themeColor="accent1"/>
    </w:rPr>
  </w:style>
  <w:style w:type="paragraph" w:customStyle="1" w:styleId="B675DF3E93AF40248206247218A38169">
    <w:name w:val="B675DF3E93AF40248206247218A38169"/>
  </w:style>
  <w:style w:type="paragraph" w:customStyle="1" w:styleId="89776C4FEB50406CA6EE9A6A634AB63F">
    <w:name w:val="89776C4FEB50406CA6EE9A6A634AB63F"/>
  </w:style>
  <w:style w:type="paragraph" w:customStyle="1" w:styleId="9E7E9FD068EC440FAEDFBBAAC8B39479">
    <w:name w:val="9E7E9FD068EC440FAEDFBBAAC8B39479"/>
  </w:style>
  <w:style w:type="paragraph" w:customStyle="1" w:styleId="50808F5014BE48A5BD8F4324CCF9E85C">
    <w:name w:val="50808F5014BE48A5BD8F4324CCF9E85C"/>
  </w:style>
  <w:style w:type="paragraph" w:customStyle="1" w:styleId="D233867F6BE545DDAE430BD29A736DEC">
    <w:name w:val="D233867F6BE545DDAE430BD29A736DEC"/>
  </w:style>
  <w:style w:type="paragraph" w:customStyle="1" w:styleId="6C988085AED341B1BA14B1D67D02E4B4">
    <w:name w:val="6C988085AED341B1BA14B1D67D02E4B4"/>
  </w:style>
  <w:style w:type="paragraph" w:customStyle="1" w:styleId="B033C80DC71342BC9332F0BC124117F2">
    <w:name w:val="B033C80DC71342BC9332F0BC124117F2"/>
    <w:rsid w:val="000B3E84"/>
  </w:style>
  <w:style w:type="paragraph" w:customStyle="1" w:styleId="50A5C9E73A9B488DA350FF970B99A9E8">
    <w:name w:val="50A5C9E73A9B488DA350FF970B99A9E8"/>
    <w:rsid w:val="000B3E84"/>
  </w:style>
  <w:style w:type="paragraph" w:customStyle="1" w:styleId="FF517FBD35E543F59F7653E96A6CCB27">
    <w:name w:val="FF517FBD35E543F59F7653E96A6CCB27"/>
    <w:rsid w:val="000B3E84"/>
  </w:style>
  <w:style w:type="paragraph" w:customStyle="1" w:styleId="F0A52322FF4040FAA23A37F1B133A61C">
    <w:name w:val="F0A52322FF4040FAA23A37F1B133A61C"/>
    <w:rsid w:val="000B3E84"/>
  </w:style>
  <w:style w:type="paragraph" w:customStyle="1" w:styleId="D3F0E2A26381444BB5FBF0603E0E6A1A">
    <w:name w:val="D3F0E2A26381444BB5FBF0603E0E6A1A"/>
    <w:rsid w:val="000B3E84"/>
  </w:style>
  <w:style w:type="paragraph" w:customStyle="1" w:styleId="057DB7D9E688441D8EB2BFCC592A2AB8">
    <w:name w:val="057DB7D9E688441D8EB2BFCC592A2AB8"/>
    <w:rsid w:val="000B3E84"/>
  </w:style>
  <w:style w:type="paragraph" w:customStyle="1" w:styleId="30F543FCE3134DFAAFFB875EFAAE314A">
    <w:name w:val="30F543FCE3134DFAAFFB875EFAAE314A"/>
    <w:rsid w:val="000B3E84"/>
  </w:style>
  <w:style w:type="paragraph" w:customStyle="1" w:styleId="886EA678B7F841A8841E1594A3F4E125">
    <w:name w:val="886EA678B7F841A8841E1594A3F4E125"/>
    <w:rsid w:val="000B3E84"/>
  </w:style>
  <w:style w:type="paragraph" w:customStyle="1" w:styleId="B582A540E562417CAAD5654E62667925">
    <w:name w:val="B582A540E562417CAAD5654E62667925"/>
    <w:rsid w:val="000B3E84"/>
  </w:style>
  <w:style w:type="paragraph" w:customStyle="1" w:styleId="0E5AC9B9435F44C4A6EDC8D54B9674B4">
    <w:name w:val="0E5AC9B9435F44C4A6EDC8D54B9674B4"/>
    <w:rsid w:val="000B3E84"/>
  </w:style>
  <w:style w:type="paragraph" w:customStyle="1" w:styleId="5564FD46057E43DB88C50791F3E26177">
    <w:name w:val="5564FD46057E43DB88C50791F3E26177"/>
    <w:rsid w:val="000B3E84"/>
  </w:style>
  <w:style w:type="paragraph" w:customStyle="1" w:styleId="A68A3764CA8F43C99B1E4E97458B79D8">
    <w:name w:val="A68A3764CA8F43C99B1E4E97458B79D8"/>
    <w:rsid w:val="000B3E84"/>
  </w:style>
  <w:style w:type="paragraph" w:customStyle="1" w:styleId="054948BE4C804C87A6A362AFFD2B5778">
    <w:name w:val="054948BE4C804C87A6A362AFFD2B5778"/>
    <w:rsid w:val="000B3E84"/>
  </w:style>
  <w:style w:type="paragraph" w:customStyle="1" w:styleId="41F1297A35EA4C6697A4E3FFFEC95806">
    <w:name w:val="41F1297A35EA4C6697A4E3FFFEC95806"/>
    <w:rsid w:val="000B3E84"/>
  </w:style>
  <w:style w:type="paragraph" w:customStyle="1" w:styleId="A8F16CE5EAA448EAA65D91191258511F">
    <w:name w:val="A8F16CE5EAA448EAA65D91191258511F"/>
    <w:rsid w:val="000B3E84"/>
  </w:style>
  <w:style w:type="paragraph" w:customStyle="1" w:styleId="5E4E8829A67D4113AA6CC5911DB0D307">
    <w:name w:val="5E4E8829A67D4113AA6CC5911DB0D307"/>
    <w:rsid w:val="000B3E84"/>
  </w:style>
  <w:style w:type="paragraph" w:customStyle="1" w:styleId="8405D569005D4412A99D924CB9AF9A41">
    <w:name w:val="8405D569005D4412A99D924CB9AF9A41"/>
    <w:rsid w:val="000B3E84"/>
  </w:style>
  <w:style w:type="paragraph" w:customStyle="1" w:styleId="1114AF2574524BB888841303573EF878">
    <w:name w:val="1114AF2574524BB888841303573EF878"/>
    <w:rsid w:val="000B3E84"/>
  </w:style>
  <w:style w:type="paragraph" w:customStyle="1" w:styleId="48A0B74CAFAB4A5885760A2CD6055A54">
    <w:name w:val="48A0B74CAFAB4A5885760A2CD6055A54"/>
    <w:rsid w:val="000B3E84"/>
  </w:style>
  <w:style w:type="paragraph" w:customStyle="1" w:styleId="2882BB5EB5CC4A679FF78860FA2DD844">
    <w:name w:val="2882BB5EB5CC4A679FF78860FA2DD844"/>
    <w:rsid w:val="000B3E84"/>
  </w:style>
  <w:style w:type="paragraph" w:customStyle="1" w:styleId="AFD3301163BC438D93E281680AE8BD1C">
    <w:name w:val="AFD3301163BC438D93E281680AE8BD1C"/>
    <w:rsid w:val="000B3E84"/>
  </w:style>
  <w:style w:type="paragraph" w:customStyle="1" w:styleId="8EB2875CAF6848FEB2A8E1D8C4939782">
    <w:name w:val="8EB2875CAF6848FEB2A8E1D8C4939782"/>
    <w:rsid w:val="000B3E84"/>
  </w:style>
  <w:style w:type="paragraph" w:customStyle="1" w:styleId="8DBF28C6117049D5B4DCB66D3DBAE889">
    <w:name w:val="8DBF28C6117049D5B4DCB66D3DBAE889"/>
    <w:rsid w:val="000B3E84"/>
  </w:style>
  <w:style w:type="paragraph" w:customStyle="1" w:styleId="524CF10E9B304C80A7A6A2D9BAA8A0F3">
    <w:name w:val="524CF10E9B304C80A7A6A2D9BAA8A0F3"/>
    <w:rsid w:val="000B3E84"/>
  </w:style>
  <w:style w:type="paragraph" w:customStyle="1" w:styleId="1645DEE8B42046D9B821252D27F4E351">
    <w:name w:val="1645DEE8B42046D9B821252D27F4E351"/>
    <w:rsid w:val="000B3E84"/>
  </w:style>
  <w:style w:type="paragraph" w:customStyle="1" w:styleId="CF8395760F3C450CA01BB90CDDEB0149">
    <w:name w:val="CF8395760F3C450CA01BB90CDDEB0149"/>
    <w:rsid w:val="000B3E84"/>
  </w:style>
  <w:style w:type="paragraph" w:customStyle="1" w:styleId="24D5A517AB3F4F9E9648A051CB7C3206">
    <w:name w:val="24D5A517AB3F4F9E9648A051CB7C3206"/>
    <w:rsid w:val="000B3E84"/>
  </w:style>
  <w:style w:type="paragraph" w:customStyle="1" w:styleId="24BD130940BE4A1A82873578FE67CDC5">
    <w:name w:val="24BD130940BE4A1A82873578FE67CDC5"/>
    <w:rsid w:val="006865B3"/>
  </w:style>
  <w:style w:type="paragraph" w:customStyle="1" w:styleId="DEA75DA221BF45FD9C43185094751AEB">
    <w:name w:val="DEA75DA221BF45FD9C43185094751AEB"/>
    <w:rsid w:val="006865B3"/>
  </w:style>
  <w:style w:type="paragraph" w:customStyle="1" w:styleId="3567B69F96E2488CA61373A1AB47983B">
    <w:name w:val="3567B69F96E2488CA61373A1AB47983B"/>
    <w:rsid w:val="006865B3"/>
  </w:style>
  <w:style w:type="paragraph" w:customStyle="1" w:styleId="98C8A95322214918ABF7193DCAC5611F">
    <w:name w:val="98C8A95322214918ABF7193DCAC5611F"/>
    <w:rsid w:val="006865B3"/>
  </w:style>
  <w:style w:type="paragraph" w:customStyle="1" w:styleId="A3DCD4FAEC2B423B89137437B375C864">
    <w:name w:val="A3DCD4FAEC2B423B89137437B375C864"/>
    <w:rsid w:val="006865B3"/>
  </w:style>
  <w:style w:type="paragraph" w:customStyle="1" w:styleId="C500FCD316AB44A28B59021116AC664D">
    <w:name w:val="C500FCD316AB44A28B59021116AC664D"/>
    <w:rsid w:val="006865B3"/>
  </w:style>
  <w:style w:type="paragraph" w:customStyle="1" w:styleId="63D7E176D4624D1290D34B036AFC9B93">
    <w:name w:val="63D7E176D4624D1290D34B036AFC9B93"/>
    <w:rsid w:val="006865B3"/>
  </w:style>
  <w:style w:type="paragraph" w:customStyle="1" w:styleId="4F56B7937C8C4D54A941008D2AEACF21">
    <w:name w:val="4F56B7937C8C4D54A941008D2AEACF21"/>
    <w:rsid w:val="006865B3"/>
  </w:style>
  <w:style w:type="paragraph" w:customStyle="1" w:styleId="48FE94BEBA0A4B3EBB50D6ABEDA8AB17">
    <w:name w:val="48FE94BEBA0A4B3EBB50D6ABEDA8AB17"/>
    <w:rsid w:val="006865B3"/>
  </w:style>
  <w:style w:type="paragraph" w:customStyle="1" w:styleId="96FAA800515842C989E3526EF552C48B">
    <w:name w:val="96FAA800515842C989E3526EF552C48B"/>
    <w:rsid w:val="006865B3"/>
  </w:style>
  <w:style w:type="paragraph" w:customStyle="1" w:styleId="93C88516CF2C473189D9B93BA11D42D6">
    <w:name w:val="93C88516CF2C473189D9B93BA11D42D6"/>
    <w:rsid w:val="006865B3"/>
  </w:style>
  <w:style w:type="paragraph" w:customStyle="1" w:styleId="6CE78B47187D44F68E53A09DB1F4FFE9">
    <w:name w:val="6CE78B47187D44F68E53A09DB1F4FFE9"/>
    <w:rsid w:val="006865B3"/>
  </w:style>
  <w:style w:type="paragraph" w:customStyle="1" w:styleId="DE2CE1CD975C4E4CA745DA841F80FE71">
    <w:name w:val="DE2CE1CD975C4E4CA745DA841F80FE71"/>
    <w:rsid w:val="006865B3"/>
  </w:style>
  <w:style w:type="paragraph" w:customStyle="1" w:styleId="D0374B8E0BD14310A8A15F942714E3F4">
    <w:name w:val="D0374B8E0BD14310A8A15F942714E3F4"/>
    <w:rsid w:val="00DA60BE"/>
  </w:style>
  <w:style w:type="paragraph" w:customStyle="1" w:styleId="41526CAA8CAC4ABC8480166E1AE87A93">
    <w:name w:val="41526CAA8CAC4ABC8480166E1AE87A93"/>
    <w:rsid w:val="00DA60BE"/>
  </w:style>
  <w:style w:type="paragraph" w:customStyle="1" w:styleId="4D68D676C6A045098AE5D1F595464103">
    <w:name w:val="4D68D676C6A045098AE5D1F595464103"/>
    <w:rsid w:val="00DA60BE"/>
  </w:style>
  <w:style w:type="paragraph" w:customStyle="1" w:styleId="2F72C914ADA44C7C88FCF08C6AB429D7">
    <w:name w:val="2F72C914ADA44C7C88FCF08C6AB429D7"/>
    <w:rsid w:val="00DA60BE"/>
  </w:style>
  <w:style w:type="paragraph" w:customStyle="1" w:styleId="32279FC1186240C0946AF1F114C4FBE0">
    <w:name w:val="32279FC1186240C0946AF1F114C4FBE0"/>
    <w:rsid w:val="00DA60BE"/>
  </w:style>
  <w:style w:type="paragraph" w:customStyle="1" w:styleId="FDD3FCB2319F4D9CA1A7C200A7DCAD1D">
    <w:name w:val="FDD3FCB2319F4D9CA1A7C200A7DCAD1D"/>
    <w:rsid w:val="006E518B"/>
  </w:style>
  <w:style w:type="paragraph" w:customStyle="1" w:styleId="6B836DE367A9494383A7A4A5BFC26453">
    <w:name w:val="6B836DE367A9494383A7A4A5BFC26453"/>
    <w:rsid w:val="006E518B"/>
  </w:style>
  <w:style w:type="paragraph" w:customStyle="1" w:styleId="29E64A32DD614142916B206641AB352E">
    <w:name w:val="29E64A32DD614142916B206641AB352E"/>
    <w:rsid w:val="006E518B"/>
  </w:style>
  <w:style w:type="paragraph" w:customStyle="1" w:styleId="8D098635FEAB4FBFBAA9D87BFF2F7824">
    <w:name w:val="8D098635FEAB4FBFBAA9D87BFF2F7824"/>
    <w:rsid w:val="006E518B"/>
  </w:style>
  <w:style w:type="paragraph" w:customStyle="1" w:styleId="326A7B18200A4AABB52C84AF48B1ADC9">
    <w:name w:val="326A7B18200A4AABB52C84AF48B1ADC9"/>
    <w:rsid w:val="006E518B"/>
  </w:style>
  <w:style w:type="paragraph" w:customStyle="1" w:styleId="5D32B81DA8B7414DB8131F1E701AB504">
    <w:name w:val="5D32B81DA8B7414DB8131F1E701AB504"/>
    <w:rsid w:val="006E518B"/>
  </w:style>
  <w:style w:type="paragraph" w:customStyle="1" w:styleId="CFD00825375D4234940B13E45DFCC2FA">
    <w:name w:val="CFD00825375D4234940B13E45DFCC2FA"/>
    <w:rsid w:val="006E518B"/>
  </w:style>
  <w:style w:type="paragraph" w:customStyle="1" w:styleId="6C80C1F09DFA4345945F35D29A4F5B5E">
    <w:name w:val="6C80C1F09DFA4345945F35D29A4F5B5E"/>
    <w:rsid w:val="006E518B"/>
  </w:style>
  <w:style w:type="paragraph" w:customStyle="1" w:styleId="F404971148C24373A5F15868F9BF4759">
    <w:name w:val="F404971148C24373A5F15868F9BF4759"/>
    <w:rsid w:val="006E518B"/>
  </w:style>
  <w:style w:type="paragraph" w:customStyle="1" w:styleId="F4011DD647B04627AD4916256844BAB1">
    <w:name w:val="F4011DD647B04627AD4916256844BAB1"/>
    <w:rsid w:val="006E518B"/>
  </w:style>
  <w:style w:type="paragraph" w:customStyle="1" w:styleId="11DDA88DE09F4225B8FF3CFCEDB3BF27">
    <w:name w:val="11DDA88DE09F4225B8FF3CFCEDB3BF27"/>
    <w:rsid w:val="006E518B"/>
  </w:style>
  <w:style w:type="paragraph" w:customStyle="1" w:styleId="4417559F219C44E9A2A609318FC47AFC">
    <w:name w:val="4417559F219C44E9A2A609318FC47AFC"/>
    <w:rsid w:val="006E518B"/>
  </w:style>
  <w:style w:type="paragraph" w:customStyle="1" w:styleId="C945C9FCEEBC448181138EC3E6DA1256">
    <w:name w:val="C945C9FCEEBC448181138EC3E6DA1256"/>
    <w:rsid w:val="006E518B"/>
  </w:style>
  <w:style w:type="paragraph" w:customStyle="1" w:styleId="B2D601AEBD664434B65D7C1E355F6AD3">
    <w:name w:val="B2D601AEBD664434B65D7C1E355F6AD3"/>
    <w:rsid w:val="006E51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E518B"/>
    <w:rPr>
      <w:color w:val="808080"/>
    </w:rPr>
  </w:style>
  <w:style w:type="paragraph" w:customStyle="1" w:styleId="DED2E9CC10484D139F473379AC0DDD9C">
    <w:name w:val="DED2E9CC10484D139F473379AC0DDD9C"/>
  </w:style>
  <w:style w:type="paragraph" w:customStyle="1" w:styleId="AF6E33ADC27A4BBC99CB0174EEF86E12">
    <w:name w:val="AF6E33ADC27A4BBC99CB0174EEF86E12"/>
  </w:style>
  <w:style w:type="paragraph" w:customStyle="1" w:styleId="1F6DE8C189924A91942ADDB9406E82B7">
    <w:name w:val="1F6DE8C189924A91942ADDB9406E82B7"/>
  </w:style>
  <w:style w:type="paragraph" w:customStyle="1" w:styleId="C9B0783168A448ECB2140A2E46AF8E6C">
    <w:name w:val="C9B0783168A448ECB2140A2E46AF8E6C"/>
  </w:style>
  <w:style w:type="paragraph" w:customStyle="1" w:styleId="EA5E41CCCED14EB2B18CDED390653A62">
    <w:name w:val="EA5E41CCCED14EB2B18CDED390653A62"/>
  </w:style>
  <w:style w:type="paragraph" w:customStyle="1" w:styleId="A48AC91C3522460E9E2BE08AB4BE30D3">
    <w:name w:val="A48AC91C3522460E9E2BE08AB4BE30D3"/>
  </w:style>
  <w:style w:type="paragraph" w:customStyle="1" w:styleId="6CDB066374F441C7B8C619D6F3926541">
    <w:name w:val="6CDB066374F441C7B8C619D6F3926541"/>
  </w:style>
  <w:style w:type="paragraph" w:customStyle="1" w:styleId="3CE302F20D69401A95DA74AEBE8C3985">
    <w:name w:val="3CE302F20D69401A95DA74AEBE8C3985"/>
  </w:style>
  <w:style w:type="paragraph" w:customStyle="1" w:styleId="A7D0BE518E7F45A48B85F301F01FE2BA">
    <w:name w:val="A7D0BE518E7F45A48B85F301F01FE2BA"/>
  </w:style>
  <w:style w:type="paragraph" w:customStyle="1" w:styleId="C4BAE6BF47244C8F9A1E100717CD0FCB">
    <w:name w:val="C4BAE6BF47244C8F9A1E100717CD0FCB"/>
  </w:style>
  <w:style w:type="paragraph" w:customStyle="1" w:styleId="291669F91C654BBFAED472CBA3274A4A">
    <w:name w:val="291669F91C654BBFAED472CBA3274A4A"/>
  </w:style>
  <w:style w:type="paragraph" w:customStyle="1" w:styleId="0C211DD79F5C409C97EB5A0F2290FE54">
    <w:name w:val="0C211DD79F5C409C97EB5A0F2290FE54"/>
  </w:style>
  <w:style w:type="paragraph" w:customStyle="1" w:styleId="8F5D083B483046E0A7FF7418B092C79D">
    <w:name w:val="8F5D083B483046E0A7FF7418B092C79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B3E84"/>
    <w:rPr>
      <w:b/>
      <w:bCs/>
      <w:i/>
      <w:iCs/>
      <w:caps w:val="0"/>
      <w:smallCaps w:val="0"/>
      <w:color w:val="4F81BD" w:themeColor="accent1"/>
    </w:rPr>
  </w:style>
  <w:style w:type="paragraph" w:customStyle="1" w:styleId="B675DF3E93AF40248206247218A38169">
    <w:name w:val="B675DF3E93AF40248206247218A38169"/>
  </w:style>
  <w:style w:type="paragraph" w:customStyle="1" w:styleId="89776C4FEB50406CA6EE9A6A634AB63F">
    <w:name w:val="89776C4FEB50406CA6EE9A6A634AB63F"/>
  </w:style>
  <w:style w:type="paragraph" w:customStyle="1" w:styleId="9E7E9FD068EC440FAEDFBBAAC8B39479">
    <w:name w:val="9E7E9FD068EC440FAEDFBBAAC8B39479"/>
  </w:style>
  <w:style w:type="paragraph" w:customStyle="1" w:styleId="50808F5014BE48A5BD8F4324CCF9E85C">
    <w:name w:val="50808F5014BE48A5BD8F4324CCF9E85C"/>
  </w:style>
  <w:style w:type="paragraph" w:customStyle="1" w:styleId="D233867F6BE545DDAE430BD29A736DEC">
    <w:name w:val="D233867F6BE545DDAE430BD29A736DEC"/>
  </w:style>
  <w:style w:type="paragraph" w:customStyle="1" w:styleId="6C988085AED341B1BA14B1D67D02E4B4">
    <w:name w:val="6C988085AED341B1BA14B1D67D02E4B4"/>
  </w:style>
  <w:style w:type="paragraph" w:customStyle="1" w:styleId="B033C80DC71342BC9332F0BC124117F2">
    <w:name w:val="B033C80DC71342BC9332F0BC124117F2"/>
    <w:rsid w:val="000B3E84"/>
  </w:style>
  <w:style w:type="paragraph" w:customStyle="1" w:styleId="50A5C9E73A9B488DA350FF970B99A9E8">
    <w:name w:val="50A5C9E73A9B488DA350FF970B99A9E8"/>
    <w:rsid w:val="000B3E84"/>
  </w:style>
  <w:style w:type="paragraph" w:customStyle="1" w:styleId="FF517FBD35E543F59F7653E96A6CCB27">
    <w:name w:val="FF517FBD35E543F59F7653E96A6CCB27"/>
    <w:rsid w:val="000B3E84"/>
  </w:style>
  <w:style w:type="paragraph" w:customStyle="1" w:styleId="F0A52322FF4040FAA23A37F1B133A61C">
    <w:name w:val="F0A52322FF4040FAA23A37F1B133A61C"/>
    <w:rsid w:val="000B3E84"/>
  </w:style>
  <w:style w:type="paragraph" w:customStyle="1" w:styleId="D3F0E2A26381444BB5FBF0603E0E6A1A">
    <w:name w:val="D3F0E2A26381444BB5FBF0603E0E6A1A"/>
    <w:rsid w:val="000B3E84"/>
  </w:style>
  <w:style w:type="paragraph" w:customStyle="1" w:styleId="057DB7D9E688441D8EB2BFCC592A2AB8">
    <w:name w:val="057DB7D9E688441D8EB2BFCC592A2AB8"/>
    <w:rsid w:val="000B3E84"/>
  </w:style>
  <w:style w:type="paragraph" w:customStyle="1" w:styleId="30F543FCE3134DFAAFFB875EFAAE314A">
    <w:name w:val="30F543FCE3134DFAAFFB875EFAAE314A"/>
    <w:rsid w:val="000B3E84"/>
  </w:style>
  <w:style w:type="paragraph" w:customStyle="1" w:styleId="886EA678B7F841A8841E1594A3F4E125">
    <w:name w:val="886EA678B7F841A8841E1594A3F4E125"/>
    <w:rsid w:val="000B3E84"/>
  </w:style>
  <w:style w:type="paragraph" w:customStyle="1" w:styleId="B582A540E562417CAAD5654E62667925">
    <w:name w:val="B582A540E562417CAAD5654E62667925"/>
    <w:rsid w:val="000B3E84"/>
  </w:style>
  <w:style w:type="paragraph" w:customStyle="1" w:styleId="0E5AC9B9435F44C4A6EDC8D54B9674B4">
    <w:name w:val="0E5AC9B9435F44C4A6EDC8D54B9674B4"/>
    <w:rsid w:val="000B3E84"/>
  </w:style>
  <w:style w:type="paragraph" w:customStyle="1" w:styleId="5564FD46057E43DB88C50791F3E26177">
    <w:name w:val="5564FD46057E43DB88C50791F3E26177"/>
    <w:rsid w:val="000B3E84"/>
  </w:style>
  <w:style w:type="paragraph" w:customStyle="1" w:styleId="A68A3764CA8F43C99B1E4E97458B79D8">
    <w:name w:val="A68A3764CA8F43C99B1E4E97458B79D8"/>
    <w:rsid w:val="000B3E84"/>
  </w:style>
  <w:style w:type="paragraph" w:customStyle="1" w:styleId="054948BE4C804C87A6A362AFFD2B5778">
    <w:name w:val="054948BE4C804C87A6A362AFFD2B5778"/>
    <w:rsid w:val="000B3E84"/>
  </w:style>
  <w:style w:type="paragraph" w:customStyle="1" w:styleId="41F1297A35EA4C6697A4E3FFFEC95806">
    <w:name w:val="41F1297A35EA4C6697A4E3FFFEC95806"/>
    <w:rsid w:val="000B3E84"/>
  </w:style>
  <w:style w:type="paragraph" w:customStyle="1" w:styleId="A8F16CE5EAA448EAA65D91191258511F">
    <w:name w:val="A8F16CE5EAA448EAA65D91191258511F"/>
    <w:rsid w:val="000B3E84"/>
  </w:style>
  <w:style w:type="paragraph" w:customStyle="1" w:styleId="5E4E8829A67D4113AA6CC5911DB0D307">
    <w:name w:val="5E4E8829A67D4113AA6CC5911DB0D307"/>
    <w:rsid w:val="000B3E84"/>
  </w:style>
  <w:style w:type="paragraph" w:customStyle="1" w:styleId="8405D569005D4412A99D924CB9AF9A41">
    <w:name w:val="8405D569005D4412A99D924CB9AF9A41"/>
    <w:rsid w:val="000B3E84"/>
  </w:style>
  <w:style w:type="paragraph" w:customStyle="1" w:styleId="1114AF2574524BB888841303573EF878">
    <w:name w:val="1114AF2574524BB888841303573EF878"/>
    <w:rsid w:val="000B3E84"/>
  </w:style>
  <w:style w:type="paragraph" w:customStyle="1" w:styleId="48A0B74CAFAB4A5885760A2CD6055A54">
    <w:name w:val="48A0B74CAFAB4A5885760A2CD6055A54"/>
    <w:rsid w:val="000B3E84"/>
  </w:style>
  <w:style w:type="paragraph" w:customStyle="1" w:styleId="2882BB5EB5CC4A679FF78860FA2DD844">
    <w:name w:val="2882BB5EB5CC4A679FF78860FA2DD844"/>
    <w:rsid w:val="000B3E84"/>
  </w:style>
  <w:style w:type="paragraph" w:customStyle="1" w:styleId="AFD3301163BC438D93E281680AE8BD1C">
    <w:name w:val="AFD3301163BC438D93E281680AE8BD1C"/>
    <w:rsid w:val="000B3E84"/>
  </w:style>
  <w:style w:type="paragraph" w:customStyle="1" w:styleId="8EB2875CAF6848FEB2A8E1D8C4939782">
    <w:name w:val="8EB2875CAF6848FEB2A8E1D8C4939782"/>
    <w:rsid w:val="000B3E84"/>
  </w:style>
  <w:style w:type="paragraph" w:customStyle="1" w:styleId="8DBF28C6117049D5B4DCB66D3DBAE889">
    <w:name w:val="8DBF28C6117049D5B4DCB66D3DBAE889"/>
    <w:rsid w:val="000B3E84"/>
  </w:style>
  <w:style w:type="paragraph" w:customStyle="1" w:styleId="524CF10E9B304C80A7A6A2D9BAA8A0F3">
    <w:name w:val="524CF10E9B304C80A7A6A2D9BAA8A0F3"/>
    <w:rsid w:val="000B3E84"/>
  </w:style>
  <w:style w:type="paragraph" w:customStyle="1" w:styleId="1645DEE8B42046D9B821252D27F4E351">
    <w:name w:val="1645DEE8B42046D9B821252D27F4E351"/>
    <w:rsid w:val="000B3E84"/>
  </w:style>
  <w:style w:type="paragraph" w:customStyle="1" w:styleId="CF8395760F3C450CA01BB90CDDEB0149">
    <w:name w:val="CF8395760F3C450CA01BB90CDDEB0149"/>
    <w:rsid w:val="000B3E84"/>
  </w:style>
  <w:style w:type="paragraph" w:customStyle="1" w:styleId="24D5A517AB3F4F9E9648A051CB7C3206">
    <w:name w:val="24D5A517AB3F4F9E9648A051CB7C3206"/>
    <w:rsid w:val="000B3E84"/>
  </w:style>
  <w:style w:type="paragraph" w:customStyle="1" w:styleId="24BD130940BE4A1A82873578FE67CDC5">
    <w:name w:val="24BD130940BE4A1A82873578FE67CDC5"/>
    <w:rsid w:val="006865B3"/>
  </w:style>
  <w:style w:type="paragraph" w:customStyle="1" w:styleId="DEA75DA221BF45FD9C43185094751AEB">
    <w:name w:val="DEA75DA221BF45FD9C43185094751AEB"/>
    <w:rsid w:val="006865B3"/>
  </w:style>
  <w:style w:type="paragraph" w:customStyle="1" w:styleId="3567B69F96E2488CA61373A1AB47983B">
    <w:name w:val="3567B69F96E2488CA61373A1AB47983B"/>
    <w:rsid w:val="006865B3"/>
  </w:style>
  <w:style w:type="paragraph" w:customStyle="1" w:styleId="98C8A95322214918ABF7193DCAC5611F">
    <w:name w:val="98C8A95322214918ABF7193DCAC5611F"/>
    <w:rsid w:val="006865B3"/>
  </w:style>
  <w:style w:type="paragraph" w:customStyle="1" w:styleId="A3DCD4FAEC2B423B89137437B375C864">
    <w:name w:val="A3DCD4FAEC2B423B89137437B375C864"/>
    <w:rsid w:val="006865B3"/>
  </w:style>
  <w:style w:type="paragraph" w:customStyle="1" w:styleId="C500FCD316AB44A28B59021116AC664D">
    <w:name w:val="C500FCD316AB44A28B59021116AC664D"/>
    <w:rsid w:val="006865B3"/>
  </w:style>
  <w:style w:type="paragraph" w:customStyle="1" w:styleId="63D7E176D4624D1290D34B036AFC9B93">
    <w:name w:val="63D7E176D4624D1290D34B036AFC9B93"/>
    <w:rsid w:val="006865B3"/>
  </w:style>
  <w:style w:type="paragraph" w:customStyle="1" w:styleId="4F56B7937C8C4D54A941008D2AEACF21">
    <w:name w:val="4F56B7937C8C4D54A941008D2AEACF21"/>
    <w:rsid w:val="006865B3"/>
  </w:style>
  <w:style w:type="paragraph" w:customStyle="1" w:styleId="48FE94BEBA0A4B3EBB50D6ABEDA8AB17">
    <w:name w:val="48FE94BEBA0A4B3EBB50D6ABEDA8AB17"/>
    <w:rsid w:val="006865B3"/>
  </w:style>
  <w:style w:type="paragraph" w:customStyle="1" w:styleId="96FAA800515842C989E3526EF552C48B">
    <w:name w:val="96FAA800515842C989E3526EF552C48B"/>
    <w:rsid w:val="006865B3"/>
  </w:style>
  <w:style w:type="paragraph" w:customStyle="1" w:styleId="93C88516CF2C473189D9B93BA11D42D6">
    <w:name w:val="93C88516CF2C473189D9B93BA11D42D6"/>
    <w:rsid w:val="006865B3"/>
  </w:style>
  <w:style w:type="paragraph" w:customStyle="1" w:styleId="6CE78B47187D44F68E53A09DB1F4FFE9">
    <w:name w:val="6CE78B47187D44F68E53A09DB1F4FFE9"/>
    <w:rsid w:val="006865B3"/>
  </w:style>
  <w:style w:type="paragraph" w:customStyle="1" w:styleId="DE2CE1CD975C4E4CA745DA841F80FE71">
    <w:name w:val="DE2CE1CD975C4E4CA745DA841F80FE71"/>
    <w:rsid w:val="006865B3"/>
  </w:style>
  <w:style w:type="paragraph" w:customStyle="1" w:styleId="D0374B8E0BD14310A8A15F942714E3F4">
    <w:name w:val="D0374B8E0BD14310A8A15F942714E3F4"/>
    <w:rsid w:val="00DA60BE"/>
  </w:style>
  <w:style w:type="paragraph" w:customStyle="1" w:styleId="41526CAA8CAC4ABC8480166E1AE87A93">
    <w:name w:val="41526CAA8CAC4ABC8480166E1AE87A93"/>
    <w:rsid w:val="00DA60BE"/>
  </w:style>
  <w:style w:type="paragraph" w:customStyle="1" w:styleId="4D68D676C6A045098AE5D1F595464103">
    <w:name w:val="4D68D676C6A045098AE5D1F595464103"/>
    <w:rsid w:val="00DA60BE"/>
  </w:style>
  <w:style w:type="paragraph" w:customStyle="1" w:styleId="2F72C914ADA44C7C88FCF08C6AB429D7">
    <w:name w:val="2F72C914ADA44C7C88FCF08C6AB429D7"/>
    <w:rsid w:val="00DA60BE"/>
  </w:style>
  <w:style w:type="paragraph" w:customStyle="1" w:styleId="32279FC1186240C0946AF1F114C4FBE0">
    <w:name w:val="32279FC1186240C0946AF1F114C4FBE0"/>
    <w:rsid w:val="00DA60BE"/>
  </w:style>
  <w:style w:type="paragraph" w:customStyle="1" w:styleId="FDD3FCB2319F4D9CA1A7C200A7DCAD1D">
    <w:name w:val="FDD3FCB2319F4D9CA1A7C200A7DCAD1D"/>
    <w:rsid w:val="006E518B"/>
  </w:style>
  <w:style w:type="paragraph" w:customStyle="1" w:styleId="6B836DE367A9494383A7A4A5BFC26453">
    <w:name w:val="6B836DE367A9494383A7A4A5BFC26453"/>
    <w:rsid w:val="006E518B"/>
  </w:style>
  <w:style w:type="paragraph" w:customStyle="1" w:styleId="29E64A32DD614142916B206641AB352E">
    <w:name w:val="29E64A32DD614142916B206641AB352E"/>
    <w:rsid w:val="006E518B"/>
  </w:style>
  <w:style w:type="paragraph" w:customStyle="1" w:styleId="8D098635FEAB4FBFBAA9D87BFF2F7824">
    <w:name w:val="8D098635FEAB4FBFBAA9D87BFF2F7824"/>
    <w:rsid w:val="006E518B"/>
  </w:style>
  <w:style w:type="paragraph" w:customStyle="1" w:styleId="326A7B18200A4AABB52C84AF48B1ADC9">
    <w:name w:val="326A7B18200A4AABB52C84AF48B1ADC9"/>
    <w:rsid w:val="006E518B"/>
  </w:style>
  <w:style w:type="paragraph" w:customStyle="1" w:styleId="5D32B81DA8B7414DB8131F1E701AB504">
    <w:name w:val="5D32B81DA8B7414DB8131F1E701AB504"/>
    <w:rsid w:val="006E518B"/>
  </w:style>
  <w:style w:type="paragraph" w:customStyle="1" w:styleId="CFD00825375D4234940B13E45DFCC2FA">
    <w:name w:val="CFD00825375D4234940B13E45DFCC2FA"/>
    <w:rsid w:val="006E518B"/>
  </w:style>
  <w:style w:type="paragraph" w:customStyle="1" w:styleId="6C80C1F09DFA4345945F35D29A4F5B5E">
    <w:name w:val="6C80C1F09DFA4345945F35D29A4F5B5E"/>
    <w:rsid w:val="006E518B"/>
  </w:style>
  <w:style w:type="paragraph" w:customStyle="1" w:styleId="F404971148C24373A5F15868F9BF4759">
    <w:name w:val="F404971148C24373A5F15868F9BF4759"/>
    <w:rsid w:val="006E518B"/>
  </w:style>
  <w:style w:type="paragraph" w:customStyle="1" w:styleId="F4011DD647B04627AD4916256844BAB1">
    <w:name w:val="F4011DD647B04627AD4916256844BAB1"/>
    <w:rsid w:val="006E518B"/>
  </w:style>
  <w:style w:type="paragraph" w:customStyle="1" w:styleId="11DDA88DE09F4225B8FF3CFCEDB3BF27">
    <w:name w:val="11DDA88DE09F4225B8FF3CFCEDB3BF27"/>
    <w:rsid w:val="006E518B"/>
  </w:style>
  <w:style w:type="paragraph" w:customStyle="1" w:styleId="4417559F219C44E9A2A609318FC47AFC">
    <w:name w:val="4417559F219C44E9A2A609318FC47AFC"/>
    <w:rsid w:val="006E518B"/>
  </w:style>
  <w:style w:type="paragraph" w:customStyle="1" w:styleId="C945C9FCEEBC448181138EC3E6DA1256">
    <w:name w:val="C945C9FCEEBC448181138EC3E6DA1256"/>
    <w:rsid w:val="006E518B"/>
  </w:style>
  <w:style w:type="paragraph" w:customStyle="1" w:styleId="B2D601AEBD664434B65D7C1E355F6AD3">
    <w:name w:val="B2D601AEBD664434B65D7C1E355F6AD3"/>
    <w:rsid w:val="006E5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2013-08-23T00:00:00</PublishDate>
  <Abstract/>
  <CompanyAddress>5340 Meadowood Drive, Speedway IN, 46224</CompanyAddress>
  <CompanyPhone>(317) 250-5101                  </CompanyPhone>
  <CompanyFax/>
  <CompanyEmail>Vincentaash@gmail.com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35DE9CE-708D-4476-9549-2946E33AB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Ash Jr</dc:creator>
  <cp:lastModifiedBy>IMCADMIN</cp:lastModifiedBy>
  <cp:revision>2</cp:revision>
  <cp:lastPrinted>2014-09-08T15:13:00Z</cp:lastPrinted>
  <dcterms:created xsi:type="dcterms:W3CDTF">2014-09-10T14:08:00Z</dcterms:created>
  <dcterms:modified xsi:type="dcterms:W3CDTF">2014-09-10T14:08:00Z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