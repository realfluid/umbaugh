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9D48F" w14:textId="77777777" w:rsidR="00075E2D" w:rsidRDefault="00086D53" w:rsidP="00EB2D4A">
      <w:pPr>
        <w:pStyle w:val="Heading1"/>
      </w:pPr>
      <w:bookmarkStart w:id="0" w:name="_GoBack"/>
      <w:bookmarkEnd w:id="0"/>
      <w:r>
        <w:t>Objective</w:t>
      </w:r>
    </w:p>
    <w:p w14:paraId="404EBD81" w14:textId="77777777" w:rsidR="00B32C6F" w:rsidRDefault="00F244D4" w:rsidP="00B32C6F">
      <w:pPr>
        <w:pStyle w:val="BodyText"/>
        <w:spacing w:line="240" w:lineRule="auto"/>
      </w:pPr>
      <w:sdt>
        <w:sdtPr>
          <w:id w:val="9459735"/>
          <w:placeholder>
            <w:docPart w:val="CE097AF0F7E09E49A3728787CD56867A"/>
          </w:placeholder>
        </w:sdtPr>
        <w:sdtEndPr/>
        <w:sdtContent>
          <w:r w:rsidR="009C3A7B">
            <w:t xml:space="preserve">Use and further my education in the accounting and financial fields.  Gain experience and broaden my horizons </w:t>
          </w:r>
          <w:r w:rsidR="00663B15">
            <w:t xml:space="preserve">while refining my leadership skills. </w:t>
          </w:r>
        </w:sdtContent>
      </w:sdt>
    </w:p>
    <w:p w14:paraId="3F33F751" w14:textId="27C8CC8A" w:rsidR="00663B15" w:rsidRDefault="00663B15" w:rsidP="00B32C6F">
      <w:pPr>
        <w:pStyle w:val="Heading1"/>
      </w:pPr>
      <w:r>
        <w:t>Education</w:t>
      </w:r>
    </w:p>
    <w:p w14:paraId="3EB554CD" w14:textId="168A247D" w:rsidR="00663B15" w:rsidRDefault="00F244D4" w:rsidP="00EB2D4A">
      <w:pPr>
        <w:pStyle w:val="Heading2"/>
      </w:pPr>
      <w:sdt>
        <w:sdtPr>
          <w:id w:val="9459752"/>
          <w:placeholder>
            <w:docPart w:val="EFACC67410AAEF45BB05CC5203134155"/>
          </w:placeholder>
        </w:sdtPr>
        <w:sdtEndPr/>
        <w:sdtContent>
          <w:r w:rsidR="00663B15">
            <w:t>Indiana University</w:t>
          </w:r>
          <w:r w:rsidR="00CE50ED">
            <w:tab/>
            <w:t>Currently attending</w:t>
          </w:r>
        </w:sdtContent>
      </w:sdt>
      <w:r w:rsidR="00663B15">
        <w:tab/>
      </w:r>
    </w:p>
    <w:sdt>
      <w:sdtPr>
        <w:id w:val="9459753"/>
        <w:placeholder>
          <w:docPart w:val="D4D860C7A4613C45ADE1BE6E273D09F2"/>
        </w:placeholder>
      </w:sdtPr>
      <w:sdtEndPr/>
      <w:sdtContent>
        <w:p w14:paraId="67F50B09" w14:textId="484658B7" w:rsidR="00663B15" w:rsidRPr="00663B15" w:rsidRDefault="00663B15" w:rsidP="00EB2D4A">
          <w:pPr>
            <w:pStyle w:val="BodyText"/>
            <w:spacing w:line="240" w:lineRule="auto"/>
          </w:pPr>
          <w:r>
            <w:t>Current sophomore</w:t>
          </w:r>
          <w:r w:rsidR="00B32C6F">
            <w:t xml:space="preserve"> pursuing a double major in accounting and finance</w:t>
          </w:r>
          <w:r>
            <w:t>. Direct admit into Kelley School of Business</w:t>
          </w:r>
          <w:r w:rsidR="006B376D">
            <w:t xml:space="preserve">/Hutton Honors College. </w:t>
          </w:r>
          <w:r>
            <w:t>Received Hutton Honors College Scholarship and Dean’s Scholarship. 3.7</w:t>
          </w:r>
          <w:r w:rsidR="00A41136">
            <w:t>/4.0</w:t>
          </w:r>
          <w:r>
            <w:t xml:space="preserve"> GPA </w:t>
          </w:r>
          <w:r w:rsidR="006B376D">
            <w:t>including completion of</w:t>
          </w:r>
          <w:r>
            <w:t xml:space="preserve"> macro and microeconomics,</w:t>
          </w:r>
          <w:r w:rsidR="006B376D">
            <w:t xml:space="preserve"> accounting basics,</w:t>
          </w:r>
          <w:r>
            <w:t xml:space="preserve"> honors financial accounting, business presentati</w:t>
          </w:r>
          <w:r w:rsidR="00A41136">
            <w:t xml:space="preserve">ons, </w:t>
          </w:r>
          <w:r>
            <w:t>computer</w:t>
          </w:r>
          <w:r w:rsidR="006B376D">
            <w:t>s</w:t>
          </w:r>
          <w:r w:rsidR="00A41136">
            <w:t xml:space="preserve"> in business, and finite math.</w:t>
          </w:r>
        </w:p>
      </w:sdtContent>
    </w:sdt>
    <w:p w14:paraId="47A3A682" w14:textId="77777777" w:rsidR="00663B15" w:rsidRDefault="00F244D4" w:rsidP="00EB2D4A">
      <w:pPr>
        <w:pStyle w:val="Heading2"/>
      </w:pPr>
      <w:sdt>
        <w:sdtPr>
          <w:id w:val="9459748"/>
          <w:placeholder>
            <w:docPart w:val="7558E99026A2D24DA0E8CB768D5B7894"/>
          </w:placeholder>
        </w:sdtPr>
        <w:sdtEndPr/>
        <w:sdtContent>
          <w:r w:rsidR="00663B15">
            <w:t>Crystal Lake South High School</w:t>
          </w:r>
        </w:sdtContent>
      </w:sdt>
      <w:r w:rsidR="00663B15">
        <w:tab/>
        <w:t>Graduated 2013</w:t>
      </w:r>
    </w:p>
    <w:p w14:paraId="1124997F" w14:textId="442150EA" w:rsidR="009C3A7B" w:rsidRPr="009C3A7B" w:rsidRDefault="00086D53" w:rsidP="00EB2D4A">
      <w:pPr>
        <w:pStyle w:val="Heading1"/>
      </w:pPr>
      <w:r>
        <w:t>Experience</w:t>
      </w:r>
    </w:p>
    <w:sdt>
      <w:sdtPr>
        <w:rPr>
          <w:rFonts w:asciiTheme="minorHAnsi" w:eastAsiaTheme="minorEastAsia" w:hAnsiTheme="minorHAnsi" w:cstheme="minorBidi"/>
          <w:bCs w:val="0"/>
          <w:color w:val="auto"/>
          <w:sz w:val="20"/>
        </w:rPr>
        <w:id w:val="9459739"/>
        <w:placeholder>
          <w:docPart w:val="EEA65F1B12EA6F4CB7B96A2725A2CA23"/>
        </w:placeholder>
      </w:sdtPr>
      <w:sdtEndPr/>
      <w:sdtContent>
        <w:p w14:paraId="2BD980F4" w14:textId="29E8BE81" w:rsidR="009C3A7B" w:rsidRDefault="009C3A7B" w:rsidP="00EB2D4A">
          <w:pPr>
            <w:pStyle w:val="Heading2"/>
          </w:pPr>
          <w:r>
            <w:t>Ross Stores, Inc.</w:t>
          </w:r>
          <w:r>
            <w:tab/>
            <w:t>2014</w:t>
          </w:r>
        </w:p>
        <w:p w14:paraId="2D08998C" w14:textId="77777777" w:rsidR="009C3A7B" w:rsidRDefault="009C3A7B" w:rsidP="00EB2D4A">
          <w:pPr>
            <w:pStyle w:val="ListBullet"/>
            <w:spacing w:line="240" w:lineRule="auto"/>
          </w:pPr>
          <w:r>
            <w:t>Sales Associate</w:t>
          </w:r>
        </w:p>
        <w:p w14:paraId="4D29E830" w14:textId="00D8575B" w:rsidR="009C3A7B" w:rsidRPr="009C3A7B" w:rsidRDefault="009C3A7B" w:rsidP="00EB2D4A">
          <w:pPr>
            <w:pStyle w:val="ListBullet"/>
            <w:spacing w:line="240" w:lineRule="auto"/>
          </w:pPr>
          <w:r>
            <w:t>Front end supervisor- monitored cashiers and costumer service</w:t>
          </w:r>
        </w:p>
      </w:sdtContent>
    </w:sdt>
    <w:p w14:paraId="4CD8618A" w14:textId="5CD3F6F6" w:rsidR="00075E2D" w:rsidRDefault="007F5537" w:rsidP="00EB2D4A">
      <w:pPr>
        <w:pStyle w:val="Heading2"/>
      </w:pPr>
      <w:r>
        <w:t>Galloway Sub Shop</w:t>
      </w:r>
      <w:r w:rsidR="00086D53">
        <w:tab/>
      </w:r>
      <w:r w:rsidR="009C3A7B">
        <w:t>2011-2014</w:t>
      </w:r>
    </w:p>
    <w:sdt>
      <w:sdtPr>
        <w:id w:val="9459741"/>
        <w:placeholder>
          <w:docPart w:val="8FD588FCF943A9488D43C4A9957D5039"/>
        </w:placeholder>
      </w:sdtPr>
      <w:sdtEndPr/>
      <w:sdtContent>
        <w:p w14:paraId="2422C8CC" w14:textId="77777777" w:rsidR="007F5537" w:rsidRDefault="007F5537" w:rsidP="00EB2D4A">
          <w:pPr>
            <w:pStyle w:val="ListBullet"/>
            <w:spacing w:line="240" w:lineRule="auto"/>
          </w:pPr>
          <w:r>
            <w:t>Promoted Manager</w:t>
          </w:r>
        </w:p>
        <w:p w14:paraId="657DEF88" w14:textId="065A1979" w:rsidR="007F5537" w:rsidRDefault="007F5537" w:rsidP="00EB2D4A">
          <w:pPr>
            <w:pStyle w:val="ListBullet"/>
            <w:spacing w:line="240" w:lineRule="auto"/>
          </w:pPr>
          <w:r>
            <w:t>Worked register, took inventory, created sandwiches under pressure and stressful rushes.</w:t>
          </w:r>
        </w:p>
        <w:p w14:paraId="2B5B21CE" w14:textId="77777777" w:rsidR="007F5537" w:rsidRDefault="007F5537" w:rsidP="00EB2D4A">
          <w:pPr>
            <w:pStyle w:val="ListBullet"/>
            <w:spacing w:line="240" w:lineRule="auto"/>
          </w:pPr>
          <w:r>
            <w:t xml:space="preserve">Created personal relationships with customers </w:t>
          </w:r>
        </w:p>
        <w:p w14:paraId="65BE4B44" w14:textId="77777777" w:rsidR="00B32C6F" w:rsidRDefault="00B32C6F" w:rsidP="00EB2D4A">
          <w:pPr>
            <w:pStyle w:val="ListBullet"/>
            <w:numPr>
              <w:ilvl w:val="0"/>
              <w:numId w:val="0"/>
            </w:numPr>
            <w:spacing w:line="240" w:lineRule="auto"/>
            <w:rPr>
              <w:rFonts w:asciiTheme="majorHAnsi" w:eastAsiaTheme="majorEastAsia" w:hAnsiTheme="majorHAnsi" w:cstheme="majorBidi"/>
              <w:bCs/>
              <w:color w:val="405242" w:themeColor="accent1"/>
              <w:sz w:val="22"/>
            </w:rPr>
          </w:pPr>
        </w:p>
        <w:p w14:paraId="622C96CE" w14:textId="5B05C334" w:rsidR="007F5537" w:rsidRDefault="007F5537" w:rsidP="00EB2D4A">
          <w:pPr>
            <w:pStyle w:val="ListBullet"/>
            <w:numPr>
              <w:ilvl w:val="0"/>
              <w:numId w:val="0"/>
            </w:numPr>
            <w:spacing w:line="240" w:lineRule="auto"/>
            <w:rPr>
              <w:rFonts w:asciiTheme="majorHAnsi" w:eastAsiaTheme="majorEastAsia" w:hAnsiTheme="majorHAnsi" w:cstheme="majorBidi"/>
              <w:bCs/>
              <w:color w:val="405242" w:themeColor="accent1"/>
              <w:sz w:val="22"/>
            </w:rPr>
          </w:pPr>
          <w:r w:rsidRPr="007F5537">
            <w:rPr>
              <w:rFonts w:asciiTheme="majorHAnsi" w:eastAsiaTheme="majorEastAsia" w:hAnsiTheme="majorHAnsi" w:cstheme="majorBidi"/>
              <w:bCs/>
              <w:color w:val="405242" w:themeColor="accent1"/>
              <w:sz w:val="22"/>
            </w:rPr>
            <w:t>Donley’s Wild West Town</w:t>
          </w:r>
          <w:r>
            <w:rPr>
              <w:rFonts w:asciiTheme="majorHAnsi" w:eastAsiaTheme="majorEastAsia" w:hAnsiTheme="majorHAnsi" w:cstheme="majorBidi"/>
              <w:bCs/>
              <w:color w:val="405242" w:themeColor="accent1"/>
              <w:sz w:val="22"/>
            </w:rPr>
            <w:tab/>
          </w:r>
          <w:r>
            <w:rPr>
              <w:rFonts w:asciiTheme="majorHAnsi" w:eastAsiaTheme="majorEastAsia" w:hAnsiTheme="majorHAnsi" w:cstheme="majorBidi"/>
              <w:bCs/>
              <w:color w:val="405242" w:themeColor="accent1"/>
              <w:sz w:val="22"/>
            </w:rPr>
            <w:tab/>
          </w:r>
          <w:r>
            <w:rPr>
              <w:rFonts w:asciiTheme="majorHAnsi" w:eastAsiaTheme="majorEastAsia" w:hAnsiTheme="majorHAnsi" w:cstheme="majorBidi"/>
              <w:bCs/>
              <w:color w:val="405242" w:themeColor="accent1"/>
              <w:sz w:val="22"/>
            </w:rPr>
            <w:tab/>
          </w:r>
          <w:r>
            <w:rPr>
              <w:rFonts w:asciiTheme="majorHAnsi" w:eastAsiaTheme="majorEastAsia" w:hAnsiTheme="majorHAnsi" w:cstheme="majorBidi"/>
              <w:bCs/>
              <w:color w:val="405242" w:themeColor="accent1"/>
              <w:sz w:val="22"/>
            </w:rPr>
            <w:tab/>
          </w:r>
          <w:r>
            <w:rPr>
              <w:rFonts w:asciiTheme="majorHAnsi" w:eastAsiaTheme="majorEastAsia" w:hAnsiTheme="majorHAnsi" w:cstheme="majorBidi"/>
              <w:bCs/>
              <w:color w:val="405242" w:themeColor="accent1"/>
              <w:sz w:val="22"/>
            </w:rPr>
            <w:tab/>
            <w:t>2010-2011</w:t>
          </w:r>
        </w:p>
        <w:p w14:paraId="071E8C5E" w14:textId="77777777" w:rsidR="00B32C6F" w:rsidRDefault="00B32C6F" w:rsidP="00B32C6F">
          <w:pPr>
            <w:pStyle w:val="ListBullet"/>
            <w:numPr>
              <w:ilvl w:val="0"/>
              <w:numId w:val="0"/>
            </w:numPr>
            <w:spacing w:line="240" w:lineRule="auto"/>
            <w:ind w:left="288"/>
          </w:pPr>
        </w:p>
        <w:p w14:paraId="63A234CD" w14:textId="77777777" w:rsidR="007F5537" w:rsidRDefault="007F5537" w:rsidP="00EB2D4A">
          <w:pPr>
            <w:pStyle w:val="ListBullet"/>
            <w:tabs>
              <w:tab w:val="clear" w:pos="360"/>
            </w:tabs>
            <w:spacing w:line="240" w:lineRule="auto"/>
            <w:ind w:left="288" w:hanging="288"/>
          </w:pPr>
          <w:r w:rsidRPr="007F5537">
            <w:t>Worked</w:t>
          </w:r>
          <w:r>
            <w:t xml:space="preserve"> register and photo station.</w:t>
          </w:r>
        </w:p>
        <w:p w14:paraId="60D07FC0" w14:textId="77777777" w:rsidR="00075E2D" w:rsidRPr="007F5537" w:rsidRDefault="007F5537" w:rsidP="00EB2D4A">
          <w:pPr>
            <w:pStyle w:val="ListBullet"/>
            <w:tabs>
              <w:tab w:val="clear" w:pos="360"/>
            </w:tabs>
            <w:spacing w:line="240" w:lineRule="auto"/>
            <w:ind w:left="288" w:hanging="288"/>
          </w:pPr>
          <w:r>
            <w:t>Managed camp days with local youth camps.</w:t>
          </w:r>
        </w:p>
      </w:sdtContent>
    </w:sdt>
    <w:p w14:paraId="39C1DC71" w14:textId="7E679F3A" w:rsidR="00075E2D" w:rsidRDefault="00F244D4" w:rsidP="00EB2D4A">
      <w:pPr>
        <w:pStyle w:val="Heading2"/>
      </w:pPr>
      <w:sdt>
        <w:sdtPr>
          <w:id w:val="9459744"/>
          <w:placeholder>
            <w:docPart w:val="EDB9952D74B9A94CAB468859F7C01A12"/>
          </w:placeholder>
        </w:sdtPr>
        <w:sdtEndPr/>
        <w:sdtContent>
          <w:r w:rsidR="007F5537">
            <w:t>Leadership</w:t>
          </w:r>
        </w:sdtContent>
      </w:sdt>
      <w:r w:rsidR="00086D53">
        <w:tab/>
      </w:r>
    </w:p>
    <w:sdt>
      <w:sdtPr>
        <w:id w:val="9459797"/>
        <w:placeholder>
          <w:docPart w:val="C63198BE19697C4B95F88FC209424968"/>
        </w:placeholder>
      </w:sdtPr>
      <w:sdtEndPr/>
      <w:sdtContent>
        <w:p w14:paraId="68546AE8" w14:textId="6F97F5B1" w:rsidR="00B159EC" w:rsidRDefault="00B159EC" w:rsidP="00EB2D4A">
          <w:pPr>
            <w:pStyle w:val="ListBullet"/>
            <w:spacing w:line="240" w:lineRule="auto"/>
          </w:pPr>
          <w:r>
            <w:t>Sustainability Chair for Delta Zeta sorority at Indiana University.</w:t>
          </w:r>
        </w:p>
        <w:p w14:paraId="38A5DB67" w14:textId="53CCB711" w:rsidR="00B159EC" w:rsidRDefault="00B159EC" w:rsidP="00EB2D4A">
          <w:pPr>
            <w:pStyle w:val="ListBullet"/>
            <w:spacing w:line="240" w:lineRule="auto"/>
          </w:pPr>
          <w:r>
            <w:t>Philanthropy Assistant Chair benefiting the Painted Turtle Camp helping children with speech and hearing disabilities.</w:t>
          </w:r>
        </w:p>
        <w:p w14:paraId="5D329FE9" w14:textId="0996236C" w:rsidR="007F5537" w:rsidRDefault="007F5537" w:rsidP="00EB2D4A">
          <w:pPr>
            <w:pStyle w:val="ListBullet"/>
            <w:spacing w:line="240" w:lineRule="auto"/>
          </w:pPr>
          <w:r>
            <w:t>Captain of Varsity Soccer team</w:t>
          </w:r>
          <w:r w:rsidR="00767559">
            <w:t>-motivated team to a successful season, collaborated with teammates and coaches to solve problems.</w:t>
          </w:r>
        </w:p>
        <w:p w14:paraId="7A2D84B5" w14:textId="3A8998FE" w:rsidR="00075E2D" w:rsidRDefault="007F5537" w:rsidP="00B32C6F">
          <w:pPr>
            <w:pStyle w:val="ListBullet"/>
            <w:spacing w:line="240" w:lineRule="auto"/>
          </w:pPr>
          <w:r>
            <w:t>Captain of Varsity Dance team</w:t>
          </w:r>
          <w:r w:rsidR="00767559">
            <w:t>-created environment that was both welcoming and competitive.</w:t>
          </w:r>
        </w:p>
      </w:sdtContent>
    </w:sdt>
    <w:p w14:paraId="75A39311" w14:textId="51284379" w:rsidR="00075E2D" w:rsidRDefault="00767559" w:rsidP="00EB2D4A">
      <w:pPr>
        <w:pStyle w:val="Heading1"/>
      </w:pPr>
      <w:r>
        <w:t xml:space="preserve">Community Involvement </w:t>
      </w:r>
    </w:p>
    <w:sdt>
      <w:sdtPr>
        <w:id w:val="9459754"/>
        <w:placeholder>
          <w:docPart w:val="B2357630EB1E2C4AB66ADE888941F165"/>
        </w:placeholder>
      </w:sdtPr>
      <w:sdtEndPr/>
      <w:sdtContent>
        <w:p w14:paraId="4D8E11E9" w14:textId="70C582E2" w:rsidR="00EB2D4A" w:rsidRDefault="00B159EC" w:rsidP="00707915">
          <w:pPr>
            <w:pStyle w:val="ListBullet"/>
            <w:spacing w:line="240" w:lineRule="auto"/>
          </w:pPr>
          <w:proofErr w:type="spellStart"/>
          <w:r>
            <w:t>Misericordia</w:t>
          </w:r>
          <w:proofErr w:type="spellEnd"/>
          <w:r>
            <w:t xml:space="preserve"> Jelly Days</w:t>
          </w:r>
          <w:r w:rsidR="00EB2D4A">
            <w:t>: o</w:t>
          </w:r>
          <w:r w:rsidR="00312099">
            <w:t xml:space="preserve">rganize and lead a group of volunteers to raise money for Misericordia, a home for people with disabilities. </w:t>
          </w:r>
        </w:p>
        <w:p w14:paraId="27997A49" w14:textId="3D2FBA11" w:rsidR="00EB2D4A" w:rsidRDefault="00EB2D4A" w:rsidP="00707915">
          <w:pPr>
            <w:pStyle w:val="ListBullet"/>
            <w:spacing w:line="240" w:lineRule="auto"/>
          </w:pPr>
          <w:r>
            <w:t xml:space="preserve">Jill Behrman 5K Color Run: </w:t>
          </w:r>
          <w:r w:rsidR="00B159EC">
            <w:t xml:space="preserve">steering committee member for the </w:t>
          </w:r>
          <w:r>
            <w:t xml:space="preserve">annual 5k celebrating the life of Jill Behrman and raising awareness of campus safety. </w:t>
          </w:r>
        </w:p>
        <w:p w14:paraId="0D02DC0A" w14:textId="080ECEE1" w:rsidR="00767559" w:rsidRDefault="00EB2D4A" w:rsidP="00707915">
          <w:pPr>
            <w:pStyle w:val="ListBullet"/>
            <w:spacing w:line="240" w:lineRule="auto"/>
          </w:pPr>
          <w:r>
            <w:t>Indiana University Dance Marathon</w:t>
          </w:r>
          <w:r w:rsidR="00767559">
            <w:t>:</w:t>
          </w:r>
          <w:r w:rsidR="009C3A7B">
            <w:t xml:space="preserve"> Freshman year member </w:t>
          </w:r>
          <w:r w:rsidR="00312099">
            <w:t xml:space="preserve">of the Residence Hall Association Representative Council at Indiana University. </w:t>
          </w:r>
          <w:r w:rsidR="009C3A7B">
            <w:t xml:space="preserve">Headed </w:t>
          </w:r>
          <w:r w:rsidR="00312099">
            <w:t>the Marketing committee where we find ways to further the school’s involvement in the annual Dance Marathon.</w:t>
          </w:r>
          <w:r w:rsidR="009C3A7B">
            <w:t xml:space="preserve"> </w:t>
          </w:r>
        </w:p>
        <w:p w14:paraId="0A2173BC" w14:textId="5DA1EE59" w:rsidR="00CC2BBC" w:rsidRDefault="00CC2BBC" w:rsidP="00707915">
          <w:pPr>
            <w:pStyle w:val="ListBullet"/>
            <w:spacing w:line="240" w:lineRule="auto"/>
          </w:pPr>
          <w:r>
            <w:t>Northern Illinois Food Bank</w:t>
          </w:r>
          <w:r w:rsidR="00767559">
            <w:t>:</w:t>
          </w:r>
          <w:r w:rsidR="00B159EC">
            <w:t xml:space="preserve"> v</w:t>
          </w:r>
          <w:r>
            <w:t>olunteered packing backpacks with food for underprivileged students</w:t>
          </w:r>
          <w:r w:rsidR="00312099">
            <w:t xml:space="preserve"> </w:t>
          </w:r>
          <w:r>
            <w:t>along with T</w:t>
          </w:r>
          <w:r w:rsidR="00312099">
            <w:t xml:space="preserve">hanksgiving and Christmas meals for those less fortunate. </w:t>
          </w:r>
        </w:p>
        <w:p w14:paraId="06B06C59" w14:textId="39393852" w:rsidR="00B32C6F" w:rsidRDefault="00767559" w:rsidP="00707915">
          <w:pPr>
            <w:pStyle w:val="ListBullet"/>
            <w:spacing w:line="240" w:lineRule="auto"/>
          </w:pPr>
          <w:r>
            <w:t>Local school volunteer:</w:t>
          </w:r>
          <w:r w:rsidR="00312099">
            <w:t xml:space="preserve"> Volunteered at local elementary schools where I read and mentored the kids.</w:t>
          </w:r>
        </w:p>
      </w:sdtContent>
    </w:sdt>
    <w:sectPr w:rsidR="00B32C6F"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FD2C0" w14:textId="77777777" w:rsidR="00707915" w:rsidRDefault="00707915">
      <w:pPr>
        <w:spacing w:line="240" w:lineRule="auto"/>
      </w:pPr>
      <w:r>
        <w:separator/>
      </w:r>
    </w:p>
  </w:endnote>
  <w:endnote w:type="continuationSeparator" w:id="0">
    <w:p w14:paraId="14240F32" w14:textId="77777777" w:rsidR="00707915" w:rsidRDefault="00707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48F8B" w14:textId="77777777" w:rsidR="00707915" w:rsidRDefault="00707915">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B466CE" w14:textId="77777777" w:rsidR="00707915" w:rsidRDefault="00707915">
      <w:pPr>
        <w:spacing w:line="240" w:lineRule="auto"/>
      </w:pPr>
      <w:r>
        <w:separator/>
      </w:r>
    </w:p>
  </w:footnote>
  <w:footnote w:type="continuationSeparator" w:id="0">
    <w:p w14:paraId="592B0DF1" w14:textId="77777777" w:rsidR="00707915" w:rsidRDefault="007079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07915" w14:paraId="58F7961F" w14:textId="77777777">
      <w:tc>
        <w:tcPr>
          <w:tcW w:w="8298" w:type="dxa"/>
          <w:vAlign w:val="center"/>
        </w:tcPr>
        <w:p w14:paraId="14DE4E51" w14:textId="77777777" w:rsidR="00707915" w:rsidRDefault="00707915">
          <w:pPr>
            <w:pStyle w:val="Title"/>
          </w:pPr>
        </w:p>
      </w:tc>
      <w:tc>
        <w:tcPr>
          <w:tcW w:w="2718" w:type="dxa"/>
          <w:vAlign w:val="center"/>
        </w:tcPr>
        <w:p w14:paraId="2F6F3957" w14:textId="77777777" w:rsidR="00707915" w:rsidRDefault="00707915">
          <w:pPr>
            <w:pStyle w:val="Boxes"/>
          </w:pPr>
          <w:r>
            <w:rPr>
              <w:noProof/>
            </w:rPr>
            <w:drawing>
              <wp:inline distT="0" distB="0" distL="0" distR="0" wp14:anchorId="6E7C98FD" wp14:editId="3D061F7E">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EF2E8BC" wp14:editId="37D74479">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86A9712" wp14:editId="0C326176">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03D1B022" wp14:editId="1E5EA7AD">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3053487A" wp14:editId="061045BE">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D470319" w14:textId="77777777" w:rsidR="00707915" w:rsidRDefault="0070791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07915" w14:paraId="7264EC23" w14:textId="77777777">
      <w:tc>
        <w:tcPr>
          <w:tcW w:w="8298" w:type="dxa"/>
          <w:vAlign w:val="center"/>
        </w:tcPr>
        <w:p w14:paraId="59A1B471" w14:textId="77777777" w:rsidR="00707915" w:rsidRDefault="00707915" w:rsidP="007F5537">
          <w:pPr>
            <w:pStyle w:val="Title"/>
            <w:jc w:val="center"/>
          </w:pPr>
          <w:r>
            <w:t>Faith Brunner</w:t>
          </w:r>
        </w:p>
      </w:tc>
      <w:tc>
        <w:tcPr>
          <w:tcW w:w="2718" w:type="dxa"/>
          <w:vAlign w:val="center"/>
        </w:tcPr>
        <w:p w14:paraId="2B944697" w14:textId="77777777" w:rsidR="00707915" w:rsidRDefault="00707915">
          <w:pPr>
            <w:pStyle w:val="Boxes"/>
          </w:pPr>
          <w:r>
            <w:rPr>
              <w:noProof/>
            </w:rPr>
            <w:drawing>
              <wp:inline distT="0" distB="0" distL="0" distR="0" wp14:anchorId="39504033" wp14:editId="56BBA484">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77A33A6F" wp14:editId="4C05B666">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12334D7C" wp14:editId="55304D23">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90C0F4F" wp14:editId="1EB40A24">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BF5C2A5" wp14:editId="1E391D4B">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4C40064" w14:textId="71DD946A" w:rsidR="00707915" w:rsidRDefault="00707915">
    <w:pPr>
      <w:pStyle w:val="ContactDetails"/>
    </w:pPr>
    <w:r>
      <w:t xml:space="preserve">1806 Nashville Lane, Crystal Lake, IL. </w:t>
    </w:r>
    <w:r>
      <w:sym w:font="Wingdings 2" w:char="F097"/>
    </w:r>
    <w:r>
      <w:t xml:space="preserve"> 1423 North Jordan Avenue, Bloomington, IN. </w:t>
    </w:r>
    <w:r>
      <w:sym w:font="Wingdings 2" w:char="F097"/>
    </w:r>
    <w:r>
      <w:t xml:space="preserve"> Cell Phone: 815-353-1422 </w:t>
    </w:r>
    <w:r>
      <w:sym w:font="Wingdings 2" w:char="F097"/>
    </w:r>
    <w:r>
      <w:t xml:space="preserve"> E-Mail: Ftbrunne@indiana.edu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5111F3C"/>
    <w:multiLevelType w:val="hybridMultilevel"/>
    <w:tmpl w:val="09A0B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4239FE"/>
    <w:multiLevelType w:val="hybridMultilevel"/>
    <w:tmpl w:val="E6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9501C"/>
    <w:multiLevelType w:val="hybridMultilevel"/>
    <w:tmpl w:val="21F06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017A9"/>
    <w:multiLevelType w:val="hybridMultilevel"/>
    <w:tmpl w:val="B31C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num>
  <w:num w:numId="13">
    <w:abstractNumId w:val="9"/>
  </w:num>
  <w:num w:numId="14">
    <w:abstractNumId w:val="10"/>
  </w:num>
  <w:num w:numId="15">
    <w:abstractNumId w:val="12"/>
  </w:num>
  <w:num w:numId="16">
    <w:abstractNumId w:val="11"/>
  </w:num>
  <w:num w:numId="17">
    <w:abstractNumId w:val="9"/>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7F5537"/>
    <w:rsid w:val="00075E2D"/>
    <w:rsid w:val="00086D53"/>
    <w:rsid w:val="00312099"/>
    <w:rsid w:val="003D270A"/>
    <w:rsid w:val="004E3669"/>
    <w:rsid w:val="00663B15"/>
    <w:rsid w:val="006B376D"/>
    <w:rsid w:val="00707915"/>
    <w:rsid w:val="00712BA8"/>
    <w:rsid w:val="00767559"/>
    <w:rsid w:val="007F5537"/>
    <w:rsid w:val="008A1340"/>
    <w:rsid w:val="00974B9C"/>
    <w:rsid w:val="009C3A7B"/>
    <w:rsid w:val="00A41136"/>
    <w:rsid w:val="00B159EC"/>
    <w:rsid w:val="00B32C6F"/>
    <w:rsid w:val="00BE2BC8"/>
    <w:rsid w:val="00C87FD5"/>
    <w:rsid w:val="00CC2BBC"/>
    <w:rsid w:val="00CE50ED"/>
    <w:rsid w:val="00D548A5"/>
    <w:rsid w:val="00DA4ADE"/>
    <w:rsid w:val="00EB2D4A"/>
    <w:rsid w:val="00F244D4"/>
    <w:rsid w:val="00FA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FA6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097AF0F7E09E49A3728787CD56867A"/>
        <w:category>
          <w:name w:val="General"/>
          <w:gallery w:val="placeholder"/>
        </w:category>
        <w:types>
          <w:type w:val="bbPlcHdr"/>
        </w:types>
        <w:behaviors>
          <w:behavior w:val="content"/>
        </w:behaviors>
        <w:guid w:val="{9C3B00A1-928C-BA43-88D6-954560331C3F}"/>
      </w:docPartPr>
      <w:docPartBody>
        <w:p w:rsidR="00F553C3" w:rsidRDefault="00F553C3">
          <w:pPr>
            <w:pStyle w:val="CE097AF0F7E09E49A3728787CD56867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EEA65F1B12EA6F4CB7B96A2725A2CA23"/>
        <w:category>
          <w:name w:val="General"/>
          <w:gallery w:val="placeholder"/>
        </w:category>
        <w:types>
          <w:type w:val="bbPlcHdr"/>
        </w:types>
        <w:behaviors>
          <w:behavior w:val="content"/>
        </w:behaviors>
        <w:guid w:val="{A1AC130E-1902-9345-A1B4-58E3DAF32828}"/>
      </w:docPartPr>
      <w:docPartBody>
        <w:p w:rsidR="00F553C3" w:rsidRDefault="00F553C3">
          <w:pPr>
            <w:pStyle w:val="EEA65F1B12EA6F4CB7B96A2725A2CA23"/>
          </w:pPr>
          <w:r>
            <w:t>Lorem ipsum dolor</w:t>
          </w:r>
        </w:p>
      </w:docPartBody>
    </w:docPart>
    <w:docPart>
      <w:docPartPr>
        <w:name w:val="8FD588FCF943A9488D43C4A9957D5039"/>
        <w:category>
          <w:name w:val="General"/>
          <w:gallery w:val="placeholder"/>
        </w:category>
        <w:types>
          <w:type w:val="bbPlcHdr"/>
        </w:types>
        <w:behaviors>
          <w:behavior w:val="content"/>
        </w:behaviors>
        <w:guid w:val="{A620ECEB-9EFC-124E-A0FA-B93FA8E475D8}"/>
      </w:docPartPr>
      <w:docPartBody>
        <w:p w:rsidR="00446C51" w:rsidRDefault="00F553C3">
          <w:pPr>
            <w:pStyle w:val="ListBullet"/>
          </w:pPr>
          <w:r>
            <w:t>Etiam cursus suscipit enim. Nulla facilisi. Integer eleifend diam eu diam. Donec dapibus enim sollicitudin nulla. Nam hendrerit. Nunc id nisi. Curabitur sed neque. Pellentesque placerat consequat pede.</w:t>
          </w:r>
        </w:p>
        <w:p w:rsidR="00446C51" w:rsidRDefault="00F553C3">
          <w:pPr>
            <w:pStyle w:val="ListBullet"/>
          </w:pPr>
          <w:r>
            <w:t>Nullam dapibus elementum metus. Aenean libero sem, commodo euismod, imperdiet et, molestie vel, neque. Duis nec sapien eu pede consectetuer placerat.</w:t>
          </w:r>
        </w:p>
        <w:p w:rsidR="00F553C3" w:rsidRDefault="00F553C3">
          <w:pPr>
            <w:pStyle w:val="8FD588FCF943A9488D43C4A9957D5039"/>
          </w:pPr>
          <w:r>
            <w:t>Pellentesque interdum, tellus non consectetuer mattis, lectus eros volutpat nunc, auctor nonummy nulla lectus nec tellus. Aliquam hendrerit lorem vulputate turpis.</w:t>
          </w:r>
        </w:p>
      </w:docPartBody>
    </w:docPart>
    <w:docPart>
      <w:docPartPr>
        <w:name w:val="EDB9952D74B9A94CAB468859F7C01A12"/>
        <w:category>
          <w:name w:val="General"/>
          <w:gallery w:val="placeholder"/>
        </w:category>
        <w:types>
          <w:type w:val="bbPlcHdr"/>
        </w:types>
        <w:behaviors>
          <w:behavior w:val="content"/>
        </w:behaviors>
        <w:guid w:val="{BDA207B5-F469-974F-B47C-9B0D1A16C624}"/>
      </w:docPartPr>
      <w:docPartBody>
        <w:p w:rsidR="00F553C3" w:rsidRDefault="00F553C3">
          <w:pPr>
            <w:pStyle w:val="EDB9952D74B9A94CAB468859F7C01A12"/>
          </w:pPr>
          <w:r>
            <w:t>Lorem ipsum dolor</w:t>
          </w:r>
        </w:p>
      </w:docPartBody>
    </w:docPart>
    <w:docPart>
      <w:docPartPr>
        <w:name w:val="C63198BE19697C4B95F88FC209424968"/>
        <w:category>
          <w:name w:val="General"/>
          <w:gallery w:val="placeholder"/>
        </w:category>
        <w:types>
          <w:type w:val="bbPlcHdr"/>
        </w:types>
        <w:behaviors>
          <w:behavior w:val="content"/>
        </w:behaviors>
        <w:guid w:val="{DBA0B13B-E059-8A48-8FEB-96B9FB0546B0}"/>
      </w:docPartPr>
      <w:docPartBody>
        <w:p w:rsidR="00446C51" w:rsidRDefault="00F553C3">
          <w:pPr>
            <w:pStyle w:val="ListBullet"/>
          </w:pPr>
          <w:r>
            <w:t>Etiam cursus suscipit enim. Nulla facilisi. Integer eleifend diam eu diam. Donec dapibus enim sollicitudin nulla. Nam hendrerit. Nunc id nisi. Curabitur sed neque. Pellentesque placerat consequat pede.</w:t>
          </w:r>
        </w:p>
        <w:p w:rsidR="00446C51" w:rsidRDefault="00F553C3">
          <w:pPr>
            <w:pStyle w:val="ListBullet"/>
          </w:pPr>
          <w:r>
            <w:t>Nullam dapibus elementum metus. Aenean libero sem, commodo euismod, imperdiet et, molestie vel, neque. Duis nec sapien eu pede consectetuer placerat.</w:t>
          </w:r>
        </w:p>
        <w:p w:rsidR="00F553C3" w:rsidRDefault="00F553C3">
          <w:pPr>
            <w:pStyle w:val="C63198BE19697C4B95F88FC209424968"/>
          </w:pPr>
          <w:r>
            <w:t>Pellentesque interdum, tellus non consectetuer mattis, lectus eros volutpat nunc, auctor nonummy nulla lectus nec tellus. Aliquam hendrerit lorem vulputate turpis.</w:t>
          </w:r>
        </w:p>
      </w:docPartBody>
    </w:docPart>
    <w:docPart>
      <w:docPartPr>
        <w:name w:val="B2357630EB1E2C4AB66ADE888941F165"/>
        <w:category>
          <w:name w:val="General"/>
          <w:gallery w:val="placeholder"/>
        </w:category>
        <w:types>
          <w:type w:val="bbPlcHdr"/>
        </w:types>
        <w:behaviors>
          <w:behavior w:val="content"/>
        </w:behaviors>
        <w:guid w:val="{D3CB9EF4-71AD-6D4B-9AD7-996CE4280FBB}"/>
      </w:docPartPr>
      <w:docPartBody>
        <w:p w:rsidR="00F553C3" w:rsidRDefault="00F553C3">
          <w:pPr>
            <w:pStyle w:val="B2357630EB1E2C4AB66ADE888941F165"/>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7558E99026A2D24DA0E8CB768D5B7894"/>
        <w:category>
          <w:name w:val="General"/>
          <w:gallery w:val="placeholder"/>
        </w:category>
        <w:types>
          <w:type w:val="bbPlcHdr"/>
        </w:types>
        <w:behaviors>
          <w:behavior w:val="content"/>
        </w:behaviors>
        <w:guid w:val="{2729ECCA-E994-6A4B-A7EE-8C00AA9DCE3D}"/>
      </w:docPartPr>
      <w:docPartBody>
        <w:p w:rsidR="00446C51" w:rsidRDefault="00446C51" w:rsidP="00446C51">
          <w:pPr>
            <w:pStyle w:val="7558E99026A2D24DA0E8CB768D5B7894"/>
          </w:pPr>
          <w:r>
            <w:t>Aliquam dapibus.</w:t>
          </w:r>
        </w:p>
      </w:docPartBody>
    </w:docPart>
    <w:docPart>
      <w:docPartPr>
        <w:name w:val="EFACC67410AAEF45BB05CC5203134155"/>
        <w:category>
          <w:name w:val="General"/>
          <w:gallery w:val="placeholder"/>
        </w:category>
        <w:types>
          <w:type w:val="bbPlcHdr"/>
        </w:types>
        <w:behaviors>
          <w:behavior w:val="content"/>
        </w:behaviors>
        <w:guid w:val="{69512E40-7607-9740-8F6F-F7625CCAB526}"/>
      </w:docPartPr>
      <w:docPartBody>
        <w:p w:rsidR="00446C51" w:rsidRDefault="00446C51" w:rsidP="00446C51">
          <w:pPr>
            <w:pStyle w:val="EFACC67410AAEF45BB05CC5203134155"/>
          </w:pPr>
          <w:r>
            <w:t>Aliquam dapibus.</w:t>
          </w:r>
        </w:p>
      </w:docPartBody>
    </w:docPart>
    <w:docPart>
      <w:docPartPr>
        <w:name w:val="D4D860C7A4613C45ADE1BE6E273D09F2"/>
        <w:category>
          <w:name w:val="General"/>
          <w:gallery w:val="placeholder"/>
        </w:category>
        <w:types>
          <w:type w:val="bbPlcHdr"/>
        </w:types>
        <w:behaviors>
          <w:behavior w:val="content"/>
        </w:behaviors>
        <w:guid w:val="{5A2D690F-D328-7A4F-AE65-E2B221DDD7A4}"/>
      </w:docPartPr>
      <w:docPartBody>
        <w:p w:rsidR="00446C51" w:rsidRDefault="00446C51" w:rsidP="00446C51">
          <w:pPr>
            <w:pStyle w:val="D4D860C7A4613C45ADE1BE6E273D09F2"/>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3C3"/>
    <w:rsid w:val="00446C51"/>
    <w:rsid w:val="00F55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E097AF0F7E09E49A3728787CD56867A">
    <w:name w:val="CE097AF0F7E09E49A3728787CD56867A"/>
  </w:style>
  <w:style w:type="paragraph" w:customStyle="1" w:styleId="EEA65F1B12EA6F4CB7B96A2725A2CA23">
    <w:name w:val="EEA65F1B12EA6F4CB7B96A2725A2CA23"/>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8FD588FCF943A9488D43C4A9957D5039">
    <w:name w:val="8FD588FCF943A9488D43C4A9957D5039"/>
  </w:style>
  <w:style w:type="paragraph" w:customStyle="1" w:styleId="EDB9952D74B9A94CAB468859F7C01A12">
    <w:name w:val="EDB9952D74B9A94CAB468859F7C01A12"/>
  </w:style>
  <w:style w:type="paragraph" w:customStyle="1" w:styleId="C63198BE19697C4B95F88FC209424968">
    <w:name w:val="C63198BE19697C4B95F88FC209424968"/>
  </w:style>
  <w:style w:type="paragraph" w:customStyle="1" w:styleId="12F09B27A459EB468FE52B5CD88D34E2">
    <w:name w:val="12F09B27A459EB468FE52B5CD88D34E2"/>
  </w:style>
  <w:style w:type="paragraph" w:customStyle="1" w:styleId="1CBB41F47C07A144A4C21D4E931941C5">
    <w:name w:val="1CBB41F47C07A144A4C21D4E931941C5"/>
  </w:style>
  <w:style w:type="paragraph" w:customStyle="1" w:styleId="BFE0048D43C8E74A9F7E8CAAE8DC4EA1">
    <w:name w:val="BFE0048D43C8E74A9F7E8CAAE8DC4EA1"/>
  </w:style>
  <w:style w:type="paragraph" w:customStyle="1" w:styleId="65697AAE9736144888DB47BE3A92EAE9">
    <w:name w:val="65697AAE9736144888DB47BE3A92EAE9"/>
  </w:style>
  <w:style w:type="paragraph" w:customStyle="1" w:styleId="B2357630EB1E2C4AB66ADE888941F165">
    <w:name w:val="B2357630EB1E2C4AB66ADE888941F165"/>
  </w:style>
  <w:style w:type="paragraph" w:customStyle="1" w:styleId="7558E99026A2D24DA0E8CB768D5B7894">
    <w:name w:val="7558E99026A2D24DA0E8CB768D5B7894"/>
    <w:rsid w:val="00446C51"/>
  </w:style>
  <w:style w:type="paragraph" w:customStyle="1" w:styleId="DD02CA457C4A0043A5CD074846567323">
    <w:name w:val="DD02CA457C4A0043A5CD074846567323"/>
    <w:rsid w:val="00446C51"/>
  </w:style>
  <w:style w:type="paragraph" w:customStyle="1" w:styleId="792637C6291FF549ADEF404F3605F046">
    <w:name w:val="792637C6291FF549ADEF404F3605F046"/>
    <w:rsid w:val="00446C51"/>
  </w:style>
  <w:style w:type="paragraph" w:customStyle="1" w:styleId="EFACC67410AAEF45BB05CC5203134155">
    <w:name w:val="EFACC67410AAEF45BB05CC5203134155"/>
    <w:rsid w:val="00446C51"/>
  </w:style>
  <w:style w:type="paragraph" w:customStyle="1" w:styleId="D4D860C7A4613C45ADE1BE6E273D09F2">
    <w:name w:val="D4D860C7A4613C45ADE1BE6E273D09F2"/>
    <w:rsid w:val="00446C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E097AF0F7E09E49A3728787CD56867A">
    <w:name w:val="CE097AF0F7E09E49A3728787CD56867A"/>
  </w:style>
  <w:style w:type="paragraph" w:customStyle="1" w:styleId="EEA65F1B12EA6F4CB7B96A2725A2CA23">
    <w:name w:val="EEA65F1B12EA6F4CB7B96A2725A2CA23"/>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8FD588FCF943A9488D43C4A9957D5039">
    <w:name w:val="8FD588FCF943A9488D43C4A9957D5039"/>
  </w:style>
  <w:style w:type="paragraph" w:customStyle="1" w:styleId="EDB9952D74B9A94CAB468859F7C01A12">
    <w:name w:val="EDB9952D74B9A94CAB468859F7C01A12"/>
  </w:style>
  <w:style w:type="paragraph" w:customStyle="1" w:styleId="C63198BE19697C4B95F88FC209424968">
    <w:name w:val="C63198BE19697C4B95F88FC209424968"/>
  </w:style>
  <w:style w:type="paragraph" w:customStyle="1" w:styleId="12F09B27A459EB468FE52B5CD88D34E2">
    <w:name w:val="12F09B27A459EB468FE52B5CD88D34E2"/>
  </w:style>
  <w:style w:type="paragraph" w:customStyle="1" w:styleId="1CBB41F47C07A144A4C21D4E931941C5">
    <w:name w:val="1CBB41F47C07A144A4C21D4E931941C5"/>
  </w:style>
  <w:style w:type="paragraph" w:customStyle="1" w:styleId="BFE0048D43C8E74A9F7E8CAAE8DC4EA1">
    <w:name w:val="BFE0048D43C8E74A9F7E8CAAE8DC4EA1"/>
  </w:style>
  <w:style w:type="paragraph" w:customStyle="1" w:styleId="65697AAE9736144888DB47BE3A92EAE9">
    <w:name w:val="65697AAE9736144888DB47BE3A92EAE9"/>
  </w:style>
  <w:style w:type="paragraph" w:customStyle="1" w:styleId="B2357630EB1E2C4AB66ADE888941F165">
    <w:name w:val="B2357630EB1E2C4AB66ADE888941F165"/>
  </w:style>
  <w:style w:type="paragraph" w:customStyle="1" w:styleId="7558E99026A2D24DA0E8CB768D5B7894">
    <w:name w:val="7558E99026A2D24DA0E8CB768D5B7894"/>
    <w:rsid w:val="00446C51"/>
  </w:style>
  <w:style w:type="paragraph" w:customStyle="1" w:styleId="DD02CA457C4A0043A5CD074846567323">
    <w:name w:val="DD02CA457C4A0043A5CD074846567323"/>
    <w:rsid w:val="00446C51"/>
  </w:style>
  <w:style w:type="paragraph" w:customStyle="1" w:styleId="792637C6291FF549ADEF404F3605F046">
    <w:name w:val="792637C6291FF549ADEF404F3605F046"/>
    <w:rsid w:val="00446C51"/>
  </w:style>
  <w:style w:type="paragraph" w:customStyle="1" w:styleId="EFACC67410AAEF45BB05CC5203134155">
    <w:name w:val="EFACC67410AAEF45BB05CC5203134155"/>
    <w:rsid w:val="00446C51"/>
  </w:style>
  <w:style w:type="paragraph" w:customStyle="1" w:styleId="D4D860C7A4613C45ADE1BE6E273D09F2">
    <w:name w:val="D4D860C7A4613C45ADE1BE6E273D09F2"/>
    <w:rsid w:val="00446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0</TotalTime>
  <Pages>1</Pages>
  <Words>344</Words>
  <Characters>1964</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2304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dc:creator>
  <cp:keywords/>
  <dc:description/>
  <cp:lastModifiedBy>faith</cp:lastModifiedBy>
  <cp:revision>2</cp:revision>
  <cp:lastPrinted>2014-08-12T00:54:00Z</cp:lastPrinted>
  <dcterms:created xsi:type="dcterms:W3CDTF">2014-09-03T17:32:00Z</dcterms:created>
  <dcterms:modified xsi:type="dcterms:W3CDTF">2014-09-03T17:32:00Z</dcterms:modified>
  <cp:category/>
</cp:coreProperties>
</file>